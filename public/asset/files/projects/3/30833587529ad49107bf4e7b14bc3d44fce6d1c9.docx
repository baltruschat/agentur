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521"/>
        <w:gridCol w:w="1640"/>
        <w:gridCol w:w="1904"/>
      </w:tblGrid>
      <w:tr w:rsidR="00F70A16" w14:paraId="4A8C04EB" w14:textId="77777777">
        <w:trPr>
          <w:trHeight w:hRule="exact" w:val="2637"/>
        </w:trPr>
        <w:tc>
          <w:tcPr>
            <w:tcW w:w="6521" w:type="dxa"/>
          </w:tcPr>
          <w:p w14:paraId="5BC54D03" w14:textId="77777777" w:rsidR="00F70A16" w:rsidRPr="00A73256" w:rsidRDefault="00FA1E19" w:rsidP="00367E4C">
            <w:pPr>
              <w:pStyle w:val="AdresseFenster"/>
            </w:pPr>
            <w:proofErr w:type="spellStart"/>
            <w:r>
              <w:t>Sartori</w:t>
            </w:r>
            <w:proofErr w:type="spellEnd"/>
            <w:r>
              <w:t xml:space="preserve"> &amp; Berger</w:t>
            </w:r>
          </w:p>
          <w:p w14:paraId="3B2863E7" w14:textId="77777777" w:rsidR="00F70A16" w:rsidRPr="00A73256" w:rsidRDefault="00FA1E19" w:rsidP="00367E4C">
            <w:pPr>
              <w:pStyle w:val="AdresseFenster"/>
            </w:pPr>
            <w:r>
              <w:t>Frau Adina Gläser</w:t>
            </w:r>
          </w:p>
          <w:p w14:paraId="178D5968" w14:textId="77777777" w:rsidR="00F70A16" w:rsidRPr="00A73256" w:rsidRDefault="00FA1E19" w:rsidP="00367E4C">
            <w:pPr>
              <w:pStyle w:val="AdresseFenster"/>
            </w:pPr>
            <w:r>
              <w:t>Wall 47/51</w:t>
            </w:r>
          </w:p>
          <w:p w14:paraId="24AB9F02" w14:textId="77777777" w:rsidR="00F70A16" w:rsidRDefault="00FA1E19" w:rsidP="00FA1E19">
            <w:pPr>
              <w:pStyle w:val="AdresseFenster"/>
            </w:pPr>
            <w:r>
              <w:t>24103 Kiel</w:t>
            </w:r>
          </w:p>
        </w:tc>
        <w:tc>
          <w:tcPr>
            <w:tcW w:w="1640" w:type="dxa"/>
          </w:tcPr>
          <w:p w14:paraId="66FFDA5A" w14:textId="77777777" w:rsidR="00F70A16" w:rsidRDefault="00F70A16"/>
        </w:tc>
        <w:tc>
          <w:tcPr>
            <w:tcW w:w="1904" w:type="dxa"/>
          </w:tcPr>
          <w:p w14:paraId="0068AB9B" w14:textId="77777777" w:rsidR="00F70A16" w:rsidRDefault="00F70A16"/>
        </w:tc>
      </w:tr>
      <w:tr w:rsidR="00F70A16" w14:paraId="3B52FCB6" w14:textId="77777777">
        <w:tc>
          <w:tcPr>
            <w:tcW w:w="6521" w:type="dxa"/>
          </w:tcPr>
          <w:p w14:paraId="78A57A45" w14:textId="77777777" w:rsidR="00D91FA7" w:rsidRPr="00883B74" w:rsidRDefault="00FA1E19" w:rsidP="00883B74">
            <w:pPr>
              <w:pStyle w:val="Betreff"/>
            </w:pPr>
            <w:r>
              <w:t xml:space="preserve">Anpassung </w:t>
            </w:r>
            <w:proofErr w:type="spellStart"/>
            <w:r>
              <w:t>Shore</w:t>
            </w:r>
            <w:proofErr w:type="spellEnd"/>
            <w:r>
              <w:t>-Ex 2015</w:t>
            </w:r>
          </w:p>
          <w:p w14:paraId="7F509B8E" w14:textId="77777777" w:rsidR="00F70A16" w:rsidRPr="00883B74" w:rsidRDefault="0024251C" w:rsidP="00FA1E19">
            <w:pPr>
              <w:pStyle w:val="Betreff"/>
            </w:pPr>
            <w:r>
              <w:t>Angebot</w:t>
            </w:r>
            <w:r w:rsidR="00527485" w:rsidRPr="00883B74">
              <w:t xml:space="preserve"> </w:t>
            </w:r>
            <w:r w:rsidR="00FA1E19">
              <w:t>7880</w:t>
            </w:r>
            <w:r>
              <w:t>-A1</w:t>
            </w:r>
          </w:p>
        </w:tc>
        <w:tc>
          <w:tcPr>
            <w:tcW w:w="1640" w:type="dxa"/>
          </w:tcPr>
          <w:p w14:paraId="526C8567" w14:textId="77777777" w:rsidR="00F70A16" w:rsidRPr="00700B0C" w:rsidRDefault="00527485" w:rsidP="00FA1E19">
            <w:r w:rsidRPr="00700B0C">
              <w:t xml:space="preserve">Seite </w:t>
            </w:r>
            <w:r w:rsidR="00F70A16" w:rsidRPr="00700B0C">
              <w:fldChar w:fldCharType="begin"/>
            </w:r>
            <w:r w:rsidR="00F70A16" w:rsidRPr="00700B0C">
              <w:instrText xml:space="preserve"> PAGE  \* Arabic  \* MERGEFORMAT </w:instrText>
            </w:r>
            <w:r w:rsidR="00F70A16" w:rsidRPr="00700B0C">
              <w:fldChar w:fldCharType="separate"/>
            </w:r>
            <w:r w:rsidR="00363F7E">
              <w:rPr>
                <w:noProof/>
              </w:rPr>
              <w:t>1</w:t>
            </w:r>
            <w:r w:rsidR="00F70A16" w:rsidRPr="00700B0C">
              <w:rPr>
                <w:noProof/>
              </w:rPr>
              <w:fldChar w:fldCharType="end"/>
            </w:r>
            <w:r w:rsidRPr="00700B0C">
              <w:t>|</w:t>
            </w:r>
            <w:fldSimple w:instr=" NUMPAGES  \* Arabic  \* MERGEFORMAT ">
              <w:r w:rsidR="00363F7E">
                <w:rPr>
                  <w:noProof/>
                </w:rPr>
                <w:t>2</w:t>
              </w:r>
            </w:fldSimple>
            <w:r w:rsidRPr="00700B0C">
              <w:t xml:space="preserve">        </w:t>
            </w:r>
            <w:r w:rsidR="00FA1E19">
              <w:t>FB</w:t>
            </w:r>
          </w:p>
        </w:tc>
        <w:tc>
          <w:tcPr>
            <w:tcW w:w="1904" w:type="dxa"/>
          </w:tcPr>
          <w:p w14:paraId="2846B323" w14:textId="1F4FC4EE" w:rsidR="00F70A16" w:rsidRPr="00700B0C" w:rsidRDefault="005D6A0F" w:rsidP="00FA1E19">
            <w:pPr>
              <w:pStyle w:val="Datumszeile"/>
            </w:pPr>
            <w:r>
              <w:t>22</w:t>
            </w:r>
            <w:r w:rsidR="00A854CF">
              <w:t>.</w:t>
            </w:r>
            <w:r w:rsidR="00FA1E19">
              <w:t>01</w:t>
            </w:r>
            <w:r w:rsidR="00A854CF">
              <w:t>.</w:t>
            </w:r>
            <w:r w:rsidR="00FA1E19">
              <w:t>2015</w:t>
            </w:r>
          </w:p>
        </w:tc>
      </w:tr>
    </w:tbl>
    <w:p w14:paraId="79B5B864" w14:textId="77777777" w:rsidR="00143118" w:rsidRDefault="00143118"/>
    <w:p w14:paraId="4B6FD235" w14:textId="77777777" w:rsidR="00911C84" w:rsidRDefault="00911C84"/>
    <w:p w14:paraId="1BE01B17" w14:textId="77777777" w:rsidR="0024251C" w:rsidRPr="0024251C" w:rsidRDefault="0024251C" w:rsidP="00F55126">
      <w:pPr>
        <w:rPr>
          <w:color w:val="000000" w:themeColor="text1"/>
        </w:rPr>
      </w:pPr>
      <w:r w:rsidRPr="0024251C">
        <w:rPr>
          <w:color w:val="000000" w:themeColor="text1"/>
        </w:rPr>
        <w:t xml:space="preserve">Sehr geehrte Frau </w:t>
      </w:r>
      <w:r w:rsidR="00F55126">
        <w:rPr>
          <w:color w:val="000000" w:themeColor="text1"/>
        </w:rPr>
        <w:t>Gläser</w:t>
      </w:r>
      <w:r w:rsidRPr="0024251C">
        <w:rPr>
          <w:color w:val="000000" w:themeColor="text1"/>
        </w:rPr>
        <w:t>,</w:t>
      </w:r>
    </w:p>
    <w:p w14:paraId="7F7C010A" w14:textId="77777777" w:rsidR="0024251C" w:rsidRPr="0024251C" w:rsidRDefault="0024251C" w:rsidP="0024251C">
      <w:pPr>
        <w:rPr>
          <w:color w:val="000000" w:themeColor="text1"/>
        </w:rPr>
      </w:pPr>
    </w:p>
    <w:p w14:paraId="5340EBF8" w14:textId="77777777" w:rsidR="0024251C" w:rsidRPr="00846E06" w:rsidRDefault="0024251C">
      <w:pPr>
        <w:rPr>
          <w:color w:val="000000" w:themeColor="text1"/>
        </w:rPr>
      </w:pPr>
      <w:r w:rsidRPr="0024251C">
        <w:rPr>
          <w:color w:val="000000" w:themeColor="text1"/>
        </w:rPr>
        <w:t xml:space="preserve">vielen Dank für Ihre Anfrage. Auf Basis Ihres </w:t>
      </w:r>
      <w:r w:rsidR="00F55126">
        <w:rPr>
          <w:color w:val="000000" w:themeColor="text1"/>
        </w:rPr>
        <w:t>schriftlichen</w:t>
      </w:r>
      <w:r w:rsidRPr="0024251C">
        <w:rPr>
          <w:color w:val="000000" w:themeColor="text1"/>
        </w:rPr>
        <w:t xml:space="preserve"> Briefings vom </w:t>
      </w:r>
      <w:r w:rsidR="00F55126">
        <w:rPr>
          <w:color w:val="000000" w:themeColor="text1"/>
        </w:rPr>
        <w:t>11</w:t>
      </w:r>
      <w:r w:rsidRPr="0024251C">
        <w:rPr>
          <w:color w:val="000000" w:themeColor="text1"/>
        </w:rPr>
        <w:t>.</w:t>
      </w:r>
      <w:r w:rsidR="00F55126">
        <w:rPr>
          <w:color w:val="000000" w:themeColor="text1"/>
        </w:rPr>
        <w:t>12</w:t>
      </w:r>
      <w:r w:rsidRPr="0024251C">
        <w:rPr>
          <w:color w:val="000000" w:themeColor="text1"/>
        </w:rPr>
        <w:t xml:space="preserve">.2014 erhalten Sie unser </w:t>
      </w:r>
      <w:r w:rsidR="00F55126">
        <w:rPr>
          <w:color w:val="000000" w:themeColor="text1"/>
        </w:rPr>
        <w:t>Angebot</w:t>
      </w:r>
      <w:proofErr w:type="gramStart"/>
      <w:r w:rsidR="00F55126">
        <w:rPr>
          <w:color w:val="000000" w:themeColor="text1"/>
        </w:rPr>
        <w:t>, das</w:t>
      </w:r>
      <w:proofErr w:type="gramEnd"/>
      <w:r w:rsidR="00F55126">
        <w:rPr>
          <w:color w:val="000000" w:themeColor="text1"/>
        </w:rPr>
        <w:t xml:space="preserve"> wir wie gewünscht </w:t>
      </w:r>
      <w:r w:rsidRPr="0024251C">
        <w:rPr>
          <w:color w:val="000000" w:themeColor="text1"/>
        </w:rPr>
        <w:t>modular</w:t>
      </w:r>
      <w:r w:rsidR="00F55126">
        <w:rPr>
          <w:color w:val="000000" w:themeColor="text1"/>
        </w:rPr>
        <w:t xml:space="preserve"> </w:t>
      </w:r>
      <w:r w:rsidRPr="0024251C">
        <w:rPr>
          <w:color w:val="000000" w:themeColor="text1"/>
        </w:rPr>
        <w:t>aufbereitet haben.</w:t>
      </w:r>
    </w:p>
    <w:p w14:paraId="7CA9755D" w14:textId="77777777" w:rsidR="0024251C" w:rsidRDefault="0024251C"/>
    <w:p w14:paraId="0C085CAF" w14:textId="77777777" w:rsidR="0024251C" w:rsidRDefault="0024251C"/>
    <w:tbl>
      <w:tblPr>
        <w:tblStyle w:val="Tabellenraster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6"/>
        <w:gridCol w:w="6885"/>
        <w:gridCol w:w="1904"/>
      </w:tblGrid>
      <w:tr w:rsidR="00943EF7" w14:paraId="2A8A5B41" w14:textId="77777777" w:rsidTr="00A343C8">
        <w:trPr>
          <w:trHeight w:val="276"/>
        </w:trPr>
        <w:tc>
          <w:tcPr>
            <w:tcW w:w="1276" w:type="dxa"/>
          </w:tcPr>
          <w:p w14:paraId="37D86EA1" w14:textId="77777777" w:rsidR="00943EF7" w:rsidRPr="00700B0C" w:rsidRDefault="00943EF7" w:rsidP="00052CB3">
            <w:pPr>
              <w:pStyle w:val="berschrift1"/>
              <w:outlineLvl w:val="0"/>
            </w:pPr>
            <w:r w:rsidRPr="00700B0C">
              <w:t>Pos.</w:t>
            </w:r>
            <w:r w:rsidRPr="00700B0C">
              <w:tab/>
              <w:t>1</w:t>
            </w:r>
          </w:p>
        </w:tc>
        <w:tc>
          <w:tcPr>
            <w:tcW w:w="6885" w:type="dxa"/>
            <w:tcBorders>
              <w:right w:val="nil"/>
            </w:tcBorders>
            <w:tcMar>
              <w:left w:w="340" w:type="dxa"/>
            </w:tcMar>
          </w:tcPr>
          <w:p w14:paraId="0518F427" w14:textId="77777777" w:rsidR="00943EF7" w:rsidRPr="00700B0C" w:rsidRDefault="00F55126" w:rsidP="00052CB3">
            <w:pPr>
              <w:pStyle w:val="berschrift1"/>
              <w:outlineLvl w:val="0"/>
            </w:pPr>
            <w:proofErr w:type="spellStart"/>
            <w:r>
              <w:t>Shore</w:t>
            </w:r>
            <w:proofErr w:type="spellEnd"/>
            <w:r>
              <w:t>-Ex</w:t>
            </w:r>
          </w:p>
        </w:tc>
        <w:tc>
          <w:tcPr>
            <w:tcW w:w="190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295B3198" w14:textId="77777777" w:rsidR="00943EF7" w:rsidRDefault="00943EF7" w:rsidP="00644D6C">
            <w:pPr>
              <w:tabs>
                <w:tab w:val="right" w:pos="1478"/>
              </w:tabs>
              <w:spacing w:line="360" w:lineRule="exact"/>
            </w:pPr>
          </w:p>
        </w:tc>
      </w:tr>
      <w:tr w:rsidR="00391E53" w:rsidRPr="00B11E54" w14:paraId="3F4D0854" w14:textId="77777777" w:rsidTr="00A343C8">
        <w:trPr>
          <w:trHeight w:val="133"/>
        </w:trPr>
        <w:tc>
          <w:tcPr>
            <w:tcW w:w="1276" w:type="dxa"/>
            <w:tcMar>
              <w:top w:w="57" w:type="dxa"/>
              <w:bottom w:w="57" w:type="dxa"/>
            </w:tcMar>
          </w:tcPr>
          <w:p w14:paraId="18DB8796" w14:textId="77777777" w:rsidR="00391E53" w:rsidRPr="00B11E54" w:rsidRDefault="00391E53" w:rsidP="00B17098">
            <w:r>
              <w:tab/>
            </w:r>
            <w:r w:rsidRPr="00700B0C">
              <w:t>1.</w:t>
            </w:r>
            <w:r w:rsidR="00B17098">
              <w:t>1</w:t>
            </w:r>
          </w:p>
        </w:tc>
        <w:tc>
          <w:tcPr>
            <w:tcW w:w="6885" w:type="dxa"/>
            <w:tcBorders>
              <w:right w:val="nil"/>
            </w:tcBorders>
            <w:tcMar>
              <w:top w:w="57" w:type="dxa"/>
              <w:left w:w="340" w:type="dxa"/>
              <w:bottom w:w="57" w:type="dxa"/>
            </w:tcMar>
          </w:tcPr>
          <w:p w14:paraId="38ED3718" w14:textId="77777777" w:rsidR="00391E53" w:rsidRPr="00B11E54" w:rsidRDefault="00F55126" w:rsidP="00B17098">
            <w:r>
              <w:t>Anpassung der Übersicht „Ausgehändigte Uniformen“</w:t>
            </w:r>
          </w:p>
        </w:tc>
        <w:tc>
          <w:tcPr>
            <w:tcW w:w="1904" w:type="dxa"/>
            <w:tcBorders>
              <w:left w:val="nil"/>
            </w:tcBorders>
            <w:tcMar>
              <w:top w:w="57" w:type="dxa"/>
              <w:bottom w:w="0" w:type="dxa"/>
            </w:tcMar>
          </w:tcPr>
          <w:p w14:paraId="7F6776FF" w14:textId="77777777" w:rsidR="00391E53" w:rsidRPr="00B11E54" w:rsidRDefault="005F4E86" w:rsidP="00F55126">
            <w:pPr>
              <w:tabs>
                <w:tab w:val="right" w:pos="1478"/>
              </w:tabs>
            </w:pPr>
            <w:r>
              <w:t>EUR</w:t>
            </w:r>
            <w:r>
              <w:tab/>
            </w:r>
            <w:r w:rsidR="00F55126">
              <w:t>110</w:t>
            </w:r>
            <w:r w:rsidR="00815579">
              <w:t>,-</w:t>
            </w:r>
          </w:p>
        </w:tc>
      </w:tr>
      <w:tr w:rsidR="00217314" w:rsidRPr="00B11E54" w14:paraId="5C3BC643" w14:textId="77777777" w:rsidTr="00A343C8">
        <w:trPr>
          <w:trHeight w:val="133"/>
        </w:trPr>
        <w:tc>
          <w:tcPr>
            <w:tcW w:w="1276" w:type="dxa"/>
            <w:tcMar>
              <w:top w:w="57" w:type="dxa"/>
              <w:bottom w:w="57" w:type="dxa"/>
            </w:tcMar>
          </w:tcPr>
          <w:p w14:paraId="58726772" w14:textId="3B97C10C" w:rsidR="00217314" w:rsidRPr="00B11E54" w:rsidRDefault="00217314" w:rsidP="005D6A0F">
            <w:r>
              <w:tab/>
            </w:r>
            <w:r w:rsidRPr="00700B0C">
              <w:t>1.</w:t>
            </w:r>
            <w:r w:rsidR="005D6A0F">
              <w:t>2</w:t>
            </w:r>
          </w:p>
        </w:tc>
        <w:tc>
          <w:tcPr>
            <w:tcW w:w="6885" w:type="dxa"/>
            <w:tcBorders>
              <w:right w:val="nil"/>
            </w:tcBorders>
            <w:tcMar>
              <w:top w:w="57" w:type="dxa"/>
              <w:left w:w="340" w:type="dxa"/>
              <w:bottom w:w="57" w:type="dxa"/>
            </w:tcMar>
          </w:tcPr>
          <w:p w14:paraId="37F76DE3" w14:textId="2F53DEFA" w:rsidR="00217314" w:rsidRPr="00B11E54" w:rsidRDefault="00FD36BA" w:rsidP="00F55126">
            <w:r w:rsidRPr="00FD36BA">
              <w:t>Anzeige „M“ vor der Handynummer in exportierter Liste</w:t>
            </w:r>
          </w:p>
        </w:tc>
        <w:tc>
          <w:tcPr>
            <w:tcW w:w="1904" w:type="dxa"/>
            <w:tcBorders>
              <w:left w:val="nil"/>
            </w:tcBorders>
            <w:tcMar>
              <w:top w:w="57" w:type="dxa"/>
              <w:bottom w:w="0" w:type="dxa"/>
            </w:tcMar>
          </w:tcPr>
          <w:p w14:paraId="2A3F5F67" w14:textId="77777777" w:rsidR="00217314" w:rsidRPr="00B11E54" w:rsidRDefault="00217314" w:rsidP="00F55126">
            <w:pPr>
              <w:tabs>
                <w:tab w:val="right" w:pos="1478"/>
              </w:tabs>
            </w:pPr>
            <w:r w:rsidRPr="00B11E54">
              <w:t>EUR</w:t>
            </w:r>
            <w:r w:rsidRPr="00B11E54">
              <w:tab/>
            </w:r>
            <w:r w:rsidR="00F55126">
              <w:t>55</w:t>
            </w:r>
            <w:r w:rsidRPr="00B11E54">
              <w:t>,-</w:t>
            </w:r>
          </w:p>
        </w:tc>
      </w:tr>
      <w:tr w:rsidR="00F55126" w:rsidRPr="00B11E54" w14:paraId="0FE6077C" w14:textId="77777777" w:rsidTr="00A343C8">
        <w:trPr>
          <w:trHeight w:val="133"/>
        </w:trPr>
        <w:tc>
          <w:tcPr>
            <w:tcW w:w="1276" w:type="dxa"/>
            <w:tcMar>
              <w:top w:w="57" w:type="dxa"/>
              <w:bottom w:w="57" w:type="dxa"/>
            </w:tcMar>
          </w:tcPr>
          <w:p w14:paraId="7C31DBFE" w14:textId="707478C3" w:rsidR="00F55126" w:rsidRDefault="00F55126" w:rsidP="005D6A0F">
            <w:r>
              <w:tab/>
              <w:t>1.</w:t>
            </w:r>
            <w:r w:rsidR="005D6A0F">
              <w:t>3</w:t>
            </w:r>
          </w:p>
        </w:tc>
        <w:tc>
          <w:tcPr>
            <w:tcW w:w="6885" w:type="dxa"/>
            <w:tcBorders>
              <w:right w:val="nil"/>
            </w:tcBorders>
            <w:tcMar>
              <w:top w:w="57" w:type="dxa"/>
              <w:left w:w="340" w:type="dxa"/>
              <w:bottom w:w="57" w:type="dxa"/>
            </w:tcMar>
          </w:tcPr>
          <w:p w14:paraId="1FD18F72" w14:textId="77777777" w:rsidR="00F55126" w:rsidRDefault="00A145DD" w:rsidP="00A145DD">
            <w:r>
              <w:t xml:space="preserve">Erweiterung der Hostie-Aufgaben: </w:t>
            </w:r>
            <w:r w:rsidR="00F55126">
              <w:t>Schiffsführung, Guide, Supervisor und Dispatcher</w:t>
            </w:r>
          </w:p>
        </w:tc>
        <w:tc>
          <w:tcPr>
            <w:tcW w:w="1904" w:type="dxa"/>
            <w:tcBorders>
              <w:left w:val="nil"/>
            </w:tcBorders>
            <w:tcMar>
              <w:top w:w="57" w:type="dxa"/>
              <w:bottom w:w="0" w:type="dxa"/>
            </w:tcMar>
          </w:tcPr>
          <w:p w14:paraId="4578B8BE" w14:textId="77777777" w:rsidR="00F55126" w:rsidRDefault="00F55126" w:rsidP="00F55126">
            <w:pPr>
              <w:tabs>
                <w:tab w:val="right" w:pos="1478"/>
              </w:tabs>
            </w:pPr>
          </w:p>
          <w:p w14:paraId="435430EF" w14:textId="77777777" w:rsidR="00F55126" w:rsidRPr="00B11E54" w:rsidRDefault="00F55126" w:rsidP="00F55126">
            <w:pPr>
              <w:tabs>
                <w:tab w:val="right" w:pos="1478"/>
              </w:tabs>
            </w:pPr>
            <w:r>
              <w:t>EUR</w:t>
            </w:r>
            <w:r>
              <w:tab/>
              <w:t>440,-</w:t>
            </w:r>
          </w:p>
        </w:tc>
      </w:tr>
      <w:tr w:rsidR="00A145DD" w:rsidRPr="00B11E54" w14:paraId="29531B07" w14:textId="77777777" w:rsidTr="00A343C8">
        <w:trPr>
          <w:trHeight w:val="133"/>
        </w:trPr>
        <w:tc>
          <w:tcPr>
            <w:tcW w:w="1276" w:type="dxa"/>
            <w:tcMar>
              <w:top w:w="57" w:type="dxa"/>
              <w:bottom w:w="57" w:type="dxa"/>
            </w:tcMar>
          </w:tcPr>
          <w:p w14:paraId="06B9DE8A" w14:textId="0DFC63B6" w:rsidR="00A145DD" w:rsidRDefault="00A145DD" w:rsidP="005D6A0F">
            <w:r>
              <w:tab/>
              <w:t>1.</w:t>
            </w:r>
            <w:r w:rsidR="005D6A0F">
              <w:t>4</w:t>
            </w:r>
          </w:p>
        </w:tc>
        <w:tc>
          <w:tcPr>
            <w:tcW w:w="6885" w:type="dxa"/>
            <w:tcBorders>
              <w:right w:val="nil"/>
            </w:tcBorders>
            <w:tcMar>
              <w:top w:w="57" w:type="dxa"/>
              <w:left w:w="340" w:type="dxa"/>
              <w:bottom w:w="57" w:type="dxa"/>
            </w:tcMar>
          </w:tcPr>
          <w:p w14:paraId="239B1A58" w14:textId="77777777" w:rsidR="00A145DD" w:rsidRDefault="00A145DD" w:rsidP="00F55126">
            <w:r>
              <w:t>Erweiterung der Hostie-Fähigkeiten: SF, DD und SV</w:t>
            </w:r>
          </w:p>
        </w:tc>
        <w:tc>
          <w:tcPr>
            <w:tcW w:w="1904" w:type="dxa"/>
            <w:tcBorders>
              <w:left w:val="nil"/>
            </w:tcBorders>
            <w:tcMar>
              <w:top w:w="57" w:type="dxa"/>
              <w:bottom w:w="0" w:type="dxa"/>
            </w:tcMar>
          </w:tcPr>
          <w:p w14:paraId="104E5D04" w14:textId="77777777" w:rsidR="00A145DD" w:rsidRDefault="00A145DD" w:rsidP="00F55126">
            <w:pPr>
              <w:tabs>
                <w:tab w:val="right" w:pos="1478"/>
              </w:tabs>
            </w:pPr>
            <w:r>
              <w:t>EUR</w:t>
            </w:r>
            <w:r>
              <w:tab/>
              <w:t>220,-</w:t>
            </w:r>
          </w:p>
        </w:tc>
      </w:tr>
      <w:tr w:rsidR="00A145DD" w:rsidRPr="00B11E54" w14:paraId="12780D0B" w14:textId="77777777" w:rsidTr="00A343C8">
        <w:trPr>
          <w:trHeight w:val="133"/>
        </w:trPr>
        <w:tc>
          <w:tcPr>
            <w:tcW w:w="1276" w:type="dxa"/>
            <w:tcMar>
              <w:top w:w="57" w:type="dxa"/>
              <w:bottom w:w="57" w:type="dxa"/>
            </w:tcMar>
          </w:tcPr>
          <w:p w14:paraId="74409456" w14:textId="16A8D455" w:rsidR="00A145DD" w:rsidRDefault="006E1D15" w:rsidP="005D6A0F">
            <w:r>
              <w:tab/>
              <w:t>1.</w:t>
            </w:r>
            <w:r w:rsidR="005D6A0F">
              <w:t>5</w:t>
            </w:r>
          </w:p>
        </w:tc>
        <w:tc>
          <w:tcPr>
            <w:tcW w:w="6885" w:type="dxa"/>
            <w:tcBorders>
              <w:right w:val="nil"/>
            </w:tcBorders>
            <w:tcMar>
              <w:top w:w="57" w:type="dxa"/>
              <w:left w:w="340" w:type="dxa"/>
              <w:bottom w:w="57" w:type="dxa"/>
            </w:tcMar>
          </w:tcPr>
          <w:p w14:paraId="6C879B4E" w14:textId="77685F70" w:rsidR="00A145DD" w:rsidRDefault="00FD36BA" w:rsidP="00F55126">
            <w:r w:rsidRPr="00FD36BA">
              <w:t>Offene Termine rausfiltern, die in der Vergangenheit liegen</w:t>
            </w:r>
          </w:p>
        </w:tc>
        <w:tc>
          <w:tcPr>
            <w:tcW w:w="1904" w:type="dxa"/>
            <w:tcBorders>
              <w:left w:val="nil"/>
            </w:tcBorders>
            <w:tcMar>
              <w:top w:w="57" w:type="dxa"/>
              <w:bottom w:w="0" w:type="dxa"/>
            </w:tcMar>
          </w:tcPr>
          <w:p w14:paraId="295DE71D" w14:textId="77777777" w:rsidR="00A145DD" w:rsidRDefault="006E1D15" w:rsidP="00F55126">
            <w:pPr>
              <w:tabs>
                <w:tab w:val="right" w:pos="1478"/>
              </w:tabs>
            </w:pPr>
            <w:r>
              <w:t>EUR</w:t>
            </w:r>
            <w:r>
              <w:tab/>
              <w:t>165,-</w:t>
            </w:r>
          </w:p>
        </w:tc>
      </w:tr>
      <w:tr w:rsidR="006E1D15" w:rsidRPr="00B11E54" w14:paraId="3F3E83A2" w14:textId="77777777" w:rsidTr="00A343C8">
        <w:trPr>
          <w:trHeight w:val="133"/>
        </w:trPr>
        <w:tc>
          <w:tcPr>
            <w:tcW w:w="1276" w:type="dxa"/>
            <w:tcMar>
              <w:top w:w="57" w:type="dxa"/>
              <w:bottom w:w="57" w:type="dxa"/>
            </w:tcMar>
          </w:tcPr>
          <w:p w14:paraId="229919BE" w14:textId="54837ECF" w:rsidR="006E1D15" w:rsidRDefault="006E1D15" w:rsidP="005D6A0F">
            <w:r>
              <w:tab/>
              <w:t>1.</w:t>
            </w:r>
            <w:r w:rsidR="005D6A0F">
              <w:t>6</w:t>
            </w:r>
          </w:p>
        </w:tc>
        <w:tc>
          <w:tcPr>
            <w:tcW w:w="6885" w:type="dxa"/>
            <w:tcBorders>
              <w:right w:val="nil"/>
            </w:tcBorders>
            <w:tcMar>
              <w:top w:w="57" w:type="dxa"/>
              <w:left w:w="340" w:type="dxa"/>
              <w:bottom w:w="57" w:type="dxa"/>
            </w:tcMar>
          </w:tcPr>
          <w:p w14:paraId="667D5115" w14:textId="77777777" w:rsidR="006E1D15" w:rsidRDefault="006E1D15" w:rsidP="00F55126">
            <w:r>
              <w:t>Warnfunktion bei Vielarbeitern</w:t>
            </w:r>
          </w:p>
        </w:tc>
        <w:tc>
          <w:tcPr>
            <w:tcW w:w="1904" w:type="dxa"/>
            <w:tcBorders>
              <w:left w:val="nil"/>
            </w:tcBorders>
            <w:tcMar>
              <w:top w:w="57" w:type="dxa"/>
              <w:bottom w:w="0" w:type="dxa"/>
            </w:tcMar>
          </w:tcPr>
          <w:p w14:paraId="709C8245" w14:textId="77777777" w:rsidR="006E1D15" w:rsidRDefault="006E1D15" w:rsidP="00F55126">
            <w:pPr>
              <w:tabs>
                <w:tab w:val="right" w:pos="1478"/>
              </w:tabs>
            </w:pPr>
            <w:r>
              <w:t>EUR</w:t>
            </w:r>
            <w:r>
              <w:tab/>
              <w:t>715,-</w:t>
            </w:r>
          </w:p>
        </w:tc>
      </w:tr>
      <w:tr w:rsidR="006E1D15" w:rsidRPr="00B11E54" w14:paraId="7EEEDE12" w14:textId="77777777" w:rsidTr="00A343C8">
        <w:trPr>
          <w:trHeight w:val="133"/>
        </w:trPr>
        <w:tc>
          <w:tcPr>
            <w:tcW w:w="1276" w:type="dxa"/>
            <w:tcMar>
              <w:top w:w="57" w:type="dxa"/>
              <w:bottom w:w="57" w:type="dxa"/>
            </w:tcMar>
          </w:tcPr>
          <w:p w14:paraId="5C4CAD59" w14:textId="6E92DFD8" w:rsidR="006E1D15" w:rsidRDefault="006E1D15" w:rsidP="005D6A0F">
            <w:r>
              <w:tab/>
              <w:t>1.</w:t>
            </w:r>
            <w:r w:rsidR="005D6A0F">
              <w:t>7</w:t>
            </w:r>
          </w:p>
        </w:tc>
        <w:tc>
          <w:tcPr>
            <w:tcW w:w="6885" w:type="dxa"/>
            <w:tcBorders>
              <w:right w:val="nil"/>
            </w:tcBorders>
            <w:tcMar>
              <w:top w:w="57" w:type="dxa"/>
              <w:left w:w="340" w:type="dxa"/>
              <w:bottom w:w="57" w:type="dxa"/>
            </w:tcMar>
          </w:tcPr>
          <w:p w14:paraId="2ED4110E" w14:textId="77777777" w:rsidR="00FD36BA" w:rsidRDefault="006E1D15" w:rsidP="00F55126">
            <w:r>
              <w:t xml:space="preserve">Abwesenheiten bei </w:t>
            </w:r>
            <w:proofErr w:type="spellStart"/>
            <w:r>
              <w:t>Hosties</w:t>
            </w:r>
            <w:proofErr w:type="spellEnd"/>
            <w:r>
              <w:t xml:space="preserve"> vermerken</w:t>
            </w:r>
            <w:r w:rsidR="002D00E7">
              <w:t xml:space="preserve"> + </w:t>
            </w:r>
            <w:r w:rsidR="00FD36BA" w:rsidRPr="00FD36BA">
              <w:t xml:space="preserve">Option zur </w:t>
            </w:r>
          </w:p>
          <w:p w14:paraId="04A324D3" w14:textId="189F1D88" w:rsidR="006E1D15" w:rsidRDefault="00FD36BA" w:rsidP="00F55126">
            <w:r w:rsidRPr="00FD36BA">
              <w:t>Deaktivierung/Inaktiv-Schaltung von Hostien</w:t>
            </w:r>
          </w:p>
        </w:tc>
        <w:tc>
          <w:tcPr>
            <w:tcW w:w="1904" w:type="dxa"/>
            <w:tcBorders>
              <w:left w:val="nil"/>
            </w:tcBorders>
            <w:tcMar>
              <w:top w:w="57" w:type="dxa"/>
              <w:bottom w:w="0" w:type="dxa"/>
            </w:tcMar>
          </w:tcPr>
          <w:p w14:paraId="2B3C9CE9" w14:textId="77777777" w:rsidR="00FD36BA" w:rsidRDefault="00FD36BA" w:rsidP="00F55126">
            <w:pPr>
              <w:tabs>
                <w:tab w:val="right" w:pos="1478"/>
              </w:tabs>
            </w:pPr>
          </w:p>
          <w:p w14:paraId="01C85EF0" w14:textId="77777777" w:rsidR="006E1D15" w:rsidRDefault="006E1D15" w:rsidP="00F55126">
            <w:pPr>
              <w:tabs>
                <w:tab w:val="right" w:pos="1478"/>
              </w:tabs>
            </w:pPr>
            <w:r>
              <w:t>EUR</w:t>
            </w:r>
            <w:r>
              <w:tab/>
              <w:t>1.485,-</w:t>
            </w:r>
          </w:p>
        </w:tc>
      </w:tr>
      <w:tr w:rsidR="006E1D15" w:rsidRPr="00B11E54" w14:paraId="137E3B4F" w14:textId="77777777" w:rsidTr="00A343C8">
        <w:trPr>
          <w:trHeight w:val="133"/>
        </w:trPr>
        <w:tc>
          <w:tcPr>
            <w:tcW w:w="1276" w:type="dxa"/>
            <w:tcMar>
              <w:top w:w="57" w:type="dxa"/>
              <w:bottom w:w="57" w:type="dxa"/>
            </w:tcMar>
          </w:tcPr>
          <w:p w14:paraId="5346B0A1" w14:textId="573C38A6" w:rsidR="006E1D15" w:rsidRDefault="006E1D15" w:rsidP="005D6A0F">
            <w:r>
              <w:tab/>
              <w:t>1.</w:t>
            </w:r>
            <w:r w:rsidR="005D6A0F">
              <w:t>8</w:t>
            </w:r>
          </w:p>
        </w:tc>
        <w:tc>
          <w:tcPr>
            <w:tcW w:w="6885" w:type="dxa"/>
            <w:tcBorders>
              <w:right w:val="nil"/>
            </w:tcBorders>
            <w:tcMar>
              <w:top w:w="57" w:type="dxa"/>
              <w:left w:w="340" w:type="dxa"/>
              <w:bottom w:w="57" w:type="dxa"/>
            </w:tcMar>
          </w:tcPr>
          <w:p w14:paraId="59F2FE8F" w14:textId="77777777" w:rsidR="006E1D15" w:rsidRDefault="006E1D15" w:rsidP="00F55126">
            <w:r>
              <w:t>Russisch als Sprache aufnehmen</w:t>
            </w:r>
          </w:p>
        </w:tc>
        <w:tc>
          <w:tcPr>
            <w:tcW w:w="1904" w:type="dxa"/>
            <w:tcBorders>
              <w:left w:val="nil"/>
            </w:tcBorders>
            <w:tcMar>
              <w:top w:w="57" w:type="dxa"/>
              <w:bottom w:w="0" w:type="dxa"/>
            </w:tcMar>
          </w:tcPr>
          <w:p w14:paraId="5A1C8745" w14:textId="77777777" w:rsidR="006E1D15" w:rsidRDefault="006E1D15" w:rsidP="00F55126">
            <w:pPr>
              <w:tabs>
                <w:tab w:val="right" w:pos="1478"/>
              </w:tabs>
            </w:pPr>
            <w:r>
              <w:t>EUR</w:t>
            </w:r>
            <w:r>
              <w:tab/>
              <w:t>55,-</w:t>
            </w:r>
          </w:p>
        </w:tc>
      </w:tr>
    </w:tbl>
    <w:p w14:paraId="2B81B14F" w14:textId="77777777" w:rsidR="00FA1E19" w:rsidRDefault="00FA1E19"/>
    <w:tbl>
      <w:tblPr>
        <w:tblStyle w:val="Tabellenraster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6"/>
        <w:gridCol w:w="6885"/>
        <w:gridCol w:w="1904"/>
      </w:tblGrid>
      <w:tr w:rsidR="002D00E7" w:rsidRPr="00B11E54" w14:paraId="55903759" w14:textId="77777777" w:rsidTr="00A343C8">
        <w:trPr>
          <w:trHeight w:val="133"/>
        </w:trPr>
        <w:tc>
          <w:tcPr>
            <w:tcW w:w="1276" w:type="dxa"/>
            <w:tcMar>
              <w:top w:w="57" w:type="dxa"/>
              <w:bottom w:w="57" w:type="dxa"/>
            </w:tcMar>
          </w:tcPr>
          <w:p w14:paraId="297BF9DE" w14:textId="4C5F0E7C" w:rsidR="002D00E7" w:rsidRDefault="002D00E7" w:rsidP="005D6A0F">
            <w:r>
              <w:tab/>
              <w:t>1.</w:t>
            </w:r>
            <w:r w:rsidR="005D6A0F">
              <w:t>9</w:t>
            </w:r>
          </w:p>
        </w:tc>
        <w:tc>
          <w:tcPr>
            <w:tcW w:w="6885" w:type="dxa"/>
            <w:tcBorders>
              <w:right w:val="nil"/>
            </w:tcBorders>
            <w:tcMar>
              <w:top w:w="57" w:type="dxa"/>
              <w:left w:w="340" w:type="dxa"/>
              <w:bottom w:w="57" w:type="dxa"/>
            </w:tcMar>
          </w:tcPr>
          <w:p w14:paraId="142D8F25" w14:textId="44A09767" w:rsidR="00FA1E19" w:rsidRDefault="002D00E7" w:rsidP="006E1D15">
            <w:r>
              <w:t xml:space="preserve">Bugfixing (Kalkuliert mit </w:t>
            </w:r>
            <w:r w:rsidR="00FA1E19">
              <w:t xml:space="preserve">EUR </w:t>
            </w:r>
            <w:r w:rsidR="005D6A0F">
              <w:t>275</w:t>
            </w:r>
            <w:r w:rsidR="00FA1E19">
              <w:t>,-;</w:t>
            </w:r>
          </w:p>
          <w:p w14:paraId="462A589C" w14:textId="57DAD741" w:rsidR="005D6A0F" w:rsidRDefault="005D6A0F" w:rsidP="006E1D15">
            <w:r>
              <w:t>WBT übernimmt die hälfte der Kosten)</w:t>
            </w:r>
          </w:p>
          <w:p w14:paraId="32D93B96" w14:textId="5F8C2E5B" w:rsidR="00152A0D" w:rsidRDefault="00152A0D" w:rsidP="00152A0D">
            <w:r>
              <w:t xml:space="preserve">Doppelte </w:t>
            </w:r>
            <w:proofErr w:type="spellStart"/>
            <w:r>
              <w:t>Hosties</w:t>
            </w:r>
            <w:proofErr w:type="spellEnd"/>
            <w:r>
              <w:t xml:space="preserve"> EUR 275,-</w:t>
            </w:r>
          </w:p>
        </w:tc>
        <w:tc>
          <w:tcPr>
            <w:tcW w:w="1904" w:type="dxa"/>
            <w:tcBorders>
              <w:left w:val="nil"/>
            </w:tcBorders>
            <w:tcMar>
              <w:top w:w="57" w:type="dxa"/>
              <w:bottom w:w="0" w:type="dxa"/>
            </w:tcMar>
          </w:tcPr>
          <w:p w14:paraId="52CFA55C" w14:textId="77777777" w:rsidR="00FA1E19" w:rsidRDefault="00FA1E19" w:rsidP="00F55126">
            <w:pPr>
              <w:tabs>
                <w:tab w:val="right" w:pos="1478"/>
              </w:tabs>
            </w:pPr>
          </w:p>
          <w:p w14:paraId="03079949" w14:textId="3689A2C4" w:rsidR="002D00E7" w:rsidRDefault="00FA1E19" w:rsidP="005D6A0F">
            <w:pPr>
              <w:tabs>
                <w:tab w:val="right" w:pos="1478"/>
              </w:tabs>
            </w:pPr>
            <w:r>
              <w:t>EUR</w:t>
            </w:r>
            <w:r>
              <w:tab/>
            </w:r>
            <w:r w:rsidR="005D6A0F">
              <w:t>137</w:t>
            </w:r>
            <w:r>
              <w:t>,-</w:t>
            </w:r>
          </w:p>
        </w:tc>
      </w:tr>
    </w:tbl>
    <w:p w14:paraId="18A82329" w14:textId="24017113" w:rsidR="00F70A16" w:rsidRDefault="00F70A16"/>
    <w:p w14:paraId="05598D80" w14:textId="77777777" w:rsidR="00E3393B" w:rsidRDefault="00E3393B"/>
    <w:p w14:paraId="5796246A" w14:textId="77777777" w:rsidR="00E3393B" w:rsidRDefault="00E3393B"/>
    <w:tbl>
      <w:tblPr>
        <w:tblStyle w:val="Tabellenraster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6"/>
        <w:gridCol w:w="6885"/>
        <w:gridCol w:w="1904"/>
      </w:tblGrid>
      <w:tr w:rsidR="00D96F6D" w:rsidRPr="0090459F" w14:paraId="1624EB4C" w14:textId="77777777" w:rsidTr="00C36AA4">
        <w:trPr>
          <w:trHeight w:val="74"/>
        </w:trPr>
        <w:tc>
          <w:tcPr>
            <w:tcW w:w="1276" w:type="dxa"/>
          </w:tcPr>
          <w:p w14:paraId="35FFEA33" w14:textId="77777777" w:rsidR="00D96F6D" w:rsidRPr="00B42170" w:rsidRDefault="00D96F6D" w:rsidP="00D91FA7"/>
        </w:tc>
        <w:tc>
          <w:tcPr>
            <w:tcW w:w="6885" w:type="dxa"/>
            <w:tcBorders>
              <w:right w:val="nil"/>
            </w:tcBorders>
            <w:tcMar>
              <w:left w:w="340" w:type="dxa"/>
            </w:tcMar>
          </w:tcPr>
          <w:p w14:paraId="35C86B63" w14:textId="77777777" w:rsidR="00D96F6D" w:rsidRPr="00700B0C" w:rsidRDefault="00D96F6D" w:rsidP="00D91FA7">
            <w:pPr>
              <w:pStyle w:val="Gesamt"/>
              <w:tabs>
                <w:tab w:val="clear" w:pos="426"/>
                <w:tab w:val="clear" w:pos="6237"/>
                <w:tab w:val="clear" w:pos="7938"/>
              </w:tabs>
            </w:pPr>
            <w:r w:rsidRPr="00700B0C">
              <w:t>Gesamt</w:t>
            </w:r>
          </w:p>
        </w:tc>
        <w:tc>
          <w:tcPr>
            <w:tcW w:w="1904" w:type="dxa"/>
            <w:tcBorders>
              <w:top w:val="nil"/>
              <w:left w:val="nil"/>
            </w:tcBorders>
            <w:vAlign w:val="bottom"/>
          </w:tcPr>
          <w:p w14:paraId="64CC8C08" w14:textId="3D045435" w:rsidR="00D96F6D" w:rsidRPr="00700B0C" w:rsidRDefault="00D91FA7" w:rsidP="005D6A0F">
            <w:pPr>
              <w:pStyle w:val="Gesamt"/>
              <w:tabs>
                <w:tab w:val="clear" w:pos="426"/>
                <w:tab w:val="clear" w:pos="6237"/>
                <w:tab w:val="clear" w:pos="7938"/>
                <w:tab w:val="right" w:pos="1480"/>
              </w:tabs>
            </w:pPr>
            <w:r w:rsidRPr="00700B0C">
              <w:t>EUR</w:t>
            </w:r>
            <w:r w:rsidRPr="00700B0C">
              <w:tab/>
            </w:r>
            <w:r w:rsidR="005D6A0F">
              <w:t>3.382</w:t>
            </w:r>
            <w:r w:rsidR="00D96F6D" w:rsidRPr="00700B0C">
              <w:t>,00</w:t>
            </w:r>
          </w:p>
        </w:tc>
      </w:tr>
    </w:tbl>
    <w:p w14:paraId="216374AA" w14:textId="77777777" w:rsidR="00F70A16" w:rsidRDefault="00F70A16"/>
    <w:p w14:paraId="7F7F5E1E" w14:textId="77777777" w:rsidR="00D96F6D" w:rsidRDefault="00D96F6D"/>
    <w:p w14:paraId="6A1F42E1" w14:textId="77777777" w:rsidR="005D6A0F" w:rsidRDefault="005D6A0F">
      <w:bookmarkStart w:id="0" w:name="_GoBack"/>
      <w:bookmarkEnd w:id="0"/>
    </w:p>
    <w:p w14:paraId="544AA639" w14:textId="77777777" w:rsidR="0024251C" w:rsidRDefault="0024251C" w:rsidP="0024251C">
      <w:r>
        <w:lastRenderedPageBreak/>
        <w:t>Alle angegebenen Preise verstehen sich zzgl. der gesetzlichen Mehrwertsteuer und sind</w:t>
      </w:r>
    </w:p>
    <w:p w14:paraId="4ED7C654" w14:textId="77777777" w:rsidR="0024251C" w:rsidRDefault="0024251C" w:rsidP="0024251C">
      <w:r>
        <w:t xml:space="preserve">4 Wochen lang gültig. Arbeiten, die über dieses Angebot hinausgehen (z. B. Fotografie etc.) werden separat angeboten und berechnet. </w:t>
      </w:r>
    </w:p>
    <w:p w14:paraId="46E05464" w14:textId="77777777" w:rsidR="0024251C" w:rsidRDefault="0024251C" w:rsidP="0024251C"/>
    <w:p w14:paraId="27124BEF" w14:textId="77777777" w:rsidR="0024251C" w:rsidRDefault="0024251C" w:rsidP="0024251C">
      <w:r>
        <w:t>Wir hoffen, dass Ihnen unser Angebot zusagt und freuen uns sehr auf die gemeinsame Zusammenarbeit.</w:t>
      </w:r>
    </w:p>
    <w:p w14:paraId="03F7CDDE" w14:textId="77777777" w:rsidR="0024251C" w:rsidRDefault="0024251C" w:rsidP="0024251C"/>
    <w:p w14:paraId="54A18069" w14:textId="77777777" w:rsidR="0024251C" w:rsidRDefault="0024251C" w:rsidP="0024251C"/>
    <w:p w14:paraId="52C80FEA" w14:textId="77777777" w:rsidR="0024251C" w:rsidRDefault="0024251C" w:rsidP="0024251C">
      <w:r>
        <w:t>Mit besten Grüßen</w:t>
      </w:r>
    </w:p>
    <w:p w14:paraId="601760B1" w14:textId="77777777" w:rsidR="0024251C" w:rsidRDefault="0024251C" w:rsidP="0024251C"/>
    <w:p w14:paraId="7BE55A96" w14:textId="77777777" w:rsidR="0024251C" w:rsidRDefault="0024251C" w:rsidP="0024251C">
      <w:r>
        <w:t xml:space="preserve">Felix </w:t>
      </w:r>
      <w:proofErr w:type="spellStart"/>
      <w:r>
        <w:t>Baltruschat</w:t>
      </w:r>
      <w:proofErr w:type="spellEnd"/>
    </w:p>
    <w:p w14:paraId="28D1291A" w14:textId="77777777" w:rsidR="00F70A16" w:rsidRDefault="00F70A16" w:rsidP="00F70A16"/>
    <w:sectPr w:rsidR="00F70A16" w:rsidSect="00363F7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515" w:right="2722" w:bottom="1418" w:left="1134" w:header="3061" w:footer="5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D50D4F" w14:textId="77777777" w:rsidR="00363F7E" w:rsidRDefault="00363F7E" w:rsidP="00941DAE">
      <w:pPr>
        <w:spacing w:line="240" w:lineRule="auto"/>
      </w:pPr>
      <w:r>
        <w:separator/>
      </w:r>
    </w:p>
  </w:endnote>
  <w:endnote w:type="continuationSeparator" w:id="0">
    <w:p w14:paraId="1396244C" w14:textId="77777777" w:rsidR="00363F7E" w:rsidRDefault="00363F7E" w:rsidP="00941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eSans 5-Regular">
    <w:altName w:val="TheSans Regular"/>
    <w:panose1 w:val="00000000000000000000"/>
    <w:charset w:val="00"/>
    <w:family w:val="modern"/>
    <w:notTrueType/>
    <w:pitch w:val="variable"/>
    <w:sig w:usb0="800000AF" w:usb1="5000204A" w:usb2="00000000" w:usb3="00000000" w:csb0="00000111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TheSans Light">
    <w:panose1 w:val="02000303000000000003"/>
    <w:charset w:val="00"/>
    <w:family w:val="auto"/>
    <w:pitch w:val="variable"/>
    <w:sig w:usb0="800000AF" w:usb1="5000204A" w:usb2="00000000" w:usb3="00000000" w:csb0="00000111" w:csb1="00000000"/>
  </w:font>
  <w:font w:name="TheSans 3-Light">
    <w:altName w:val="TheSans Light"/>
    <w:charset w:val="00"/>
    <w:family w:val="auto"/>
    <w:pitch w:val="variable"/>
    <w:sig w:usb0="00000003" w:usb1="00000000" w:usb2="00000000" w:usb3="00000000" w:csb0="00000001" w:csb1="00000000"/>
  </w:font>
  <w:font w:name="TheSans Regular">
    <w:panose1 w:val="02000503000000000003"/>
    <w:charset w:val="00"/>
    <w:family w:val="auto"/>
    <w:pitch w:val="variable"/>
    <w:sig w:usb0="800000AF" w:usb1="5000204A" w:usb2="00000000" w:usb3="00000000" w:csb0="00000111" w:csb1="00000000"/>
  </w:font>
  <w:font w:name="TheSans Bold">
    <w:panose1 w:val="02000703000000000003"/>
    <w:charset w:val="00"/>
    <w:family w:val="auto"/>
    <w:pitch w:val="variable"/>
    <w:sig w:usb0="00000003" w:usb1="00000000" w:usb2="00000000" w:usb3="00000000" w:csb0="00000001" w:csb1="00000000"/>
  </w:font>
  <w:font w:name="TheSans SemiBold">
    <w:panose1 w:val="02000603000000000003"/>
    <w:charset w:val="00"/>
    <w:family w:val="auto"/>
    <w:pitch w:val="variable"/>
    <w:sig w:usb0="800000AF" w:usb1="5000204A" w:usb2="00000000" w:usb3="00000000" w:csb0="00000111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CEFBC" w14:textId="77777777" w:rsidR="00363F7E" w:rsidRDefault="00363F7E">
    <w:pPr>
      <w:pStyle w:val="Fuzeile"/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3600" behindDoc="0" locked="1" layoutInCell="1" allowOverlap="1" wp14:anchorId="02D3DCA9" wp14:editId="14C4E41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345305" cy="1120775"/>
              <wp:effectExtent l="0" t="0" r="0" b="0"/>
              <wp:wrapNone/>
              <wp:docPr id="2" name="Gruppier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45305" cy="1120775"/>
                        <a:chOff x="0" y="0"/>
                        <a:chExt cx="43453" cy="11207"/>
                      </a:xfrm>
                    </wpg:grpSpPr>
                    <wps:wsp>
                      <wps:cNvPr id="7" name="Gerade Verbindung 9"/>
                      <wps:cNvCnPr/>
                      <wps:spPr bwMode="auto">
                        <a:xfrm>
                          <a:off x="27901" y="6121"/>
                          <a:ext cx="0" cy="4572"/>
                        </a:xfrm>
                        <a:prstGeom prst="line">
                          <a:avLst/>
                        </a:prstGeom>
                        <a:noFill/>
                        <a:ln w="381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Textfeld 10"/>
                      <wps:cNvSpPr txBox="1">
                        <a:spLocks noChangeArrowheads="1"/>
                      </wps:cNvSpPr>
                      <wps:spPr bwMode="auto">
                        <a:xfrm>
                          <a:off x="29165" y="8128"/>
                          <a:ext cx="14288" cy="3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29E19" w14:textId="77777777" w:rsidR="00363F7E" w:rsidRPr="00700B0C" w:rsidRDefault="00363F7E" w:rsidP="00644D6C">
                            <w:pPr>
                              <w:tabs>
                                <w:tab w:val="left" w:pos="280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 w:rsidRPr="00700B0C">
                              <w:rPr>
                                <w:sz w:val="28"/>
                                <w:szCs w:val="28"/>
                              </w:rPr>
                              <w:t>Werbeagentur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Bild 13" descr="private Daten:Arbeitsordner:2014-06-02:WortBildTon:Grafiken:Logo.pdf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95" cy="1092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pierung 7" o:spid="_x0000_s1026" style="position:absolute;left:0;text-align:left;margin-left:0;margin-top:0;width:342.15pt;height:88.25pt;z-index:251673600;mso-position-horizontal-relative:page;mso-position-vertical-relative:page" coordsize="43453,11207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">
              <v:line id="Gerade Verbindung 9" o:spid="_x0000_s1027" style="position:absolute;visibility:visible;mso-wrap-style:square" from="27901,6121" to="27901,106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gkDfMIAAADaAAAADwAAAGRycy9kb3ducmV2LnhtbESPQWsCMRSE70L/Q3iF3jS7HqqsRilC&#10;S4tQdRW8PjbPzeLmZUlSXf99Iwgeh5n5hpkve9uKC/nQOFaQjzIQxJXTDdcKDvvP4RREiMgaW8ek&#10;4EYBlouXwRwL7a68o0sZa5EgHApUYGLsCilDZchiGLmOOHkn5y3GJH0ttcdrgttWjrPsXVpsOC0Y&#10;7GhlqDqXf1bBRh55nE99fqi3P+uvX15Zs74p9fbaf8xAROrjM/xof2sFE7hfSTdALv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gkDfMIAAADaAAAADwAAAAAAAAAAAAAA&#10;AAChAgAAZHJzL2Rvd25yZXYueG1sUEsFBgAAAAAEAAQA+QAAAJADAAAAAA==&#10;" strokecolor="black [3213]" strokeweight=".3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0" o:spid="_x0000_s1028" type="#_x0000_t202" style="position:absolute;left:29165;top:8128;width:14288;height:30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qVW9xQAA&#10;ANoAAAAPAAAAZHJzL2Rvd25yZXYueG1sRI9Pa8JAFMTvhX6H5RV6qxs9lJq6ilgFD/2jtoX29pp9&#10;TUKzb8PuM8Zv7xYEj8PM/IaZzHrXqI5CrD0bGA4yUMSFtzWXBj7eV3cPoKIgW2w8k4EjRZhNr68m&#10;mFt/4C11OylVgnDM0UAl0uZax6Iih3HgW+Lk/frgUJIMpbYBDwnuGj3KsnvtsOa0UGFLi4qKv93e&#10;GWi+Ynj+yeS7eypfZPOm95/L4asxtzf9/BGUUC+X8Lm9tgbG8H8l3QA9P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ypVb3FAAAA2gAAAA8AAAAAAAAAAAAAAAAAlwIAAGRycy9k&#10;b3ducmV2LnhtbFBLBQYAAAAABAAEAPUAAACJAwAAAAA=&#10;" filled="f" stroked="f" strokeweight=".5pt">
                <v:textbox inset="0,0,0,0">
                  <w:txbxContent>
                    <w:p w14:paraId="34D29E19" w14:textId="77777777" w:rsidR="002D00E7" w:rsidRPr="00700B0C" w:rsidRDefault="002D00E7" w:rsidP="00644D6C">
                      <w:pPr>
                        <w:tabs>
                          <w:tab w:val="left" w:pos="280"/>
                        </w:tabs>
                        <w:rPr>
                          <w:sz w:val="28"/>
                          <w:szCs w:val="28"/>
                        </w:rPr>
                      </w:pPr>
                      <w:r w:rsidRPr="00700B0C">
                        <w:rPr>
                          <w:sz w:val="28"/>
                          <w:szCs w:val="28"/>
                        </w:rPr>
                        <w:t>Werbeagentur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13" o:spid="_x0000_s1029" type="#_x0000_t75" alt="private Daten:Arbeitsordner:2014-06-02:WortBildTon:Grafiken:Logo.pdf" style="position:absolute;width:27095;height:1092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05&#10;8ffEAAAA2wAAAA8AAABkcnMvZG93bnJldi54bWxEj0FrwkAQhe8F/8MyQm91o2jR1FVEEDyIUBWK&#10;tyE7JsHsbMhuTOqvdw6F3mZ4b977ZrnuXaUe1ITSs4HxKAFFnHlbcm7gct59zEGFiGyx8kwGfinA&#10;ejV4W2Jqfcff9DjFXEkIhxQNFDHWqdYhK8hhGPmaWLSbbxxGWZtc2wY7CXeVniTJp3ZYsjQUWNO2&#10;oOx+ap0Bu5hlhy11z/PPdTFtr/lxfmmPxrwP+80XqEh9/Df/Xe+t4Au9/CID6NUL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O058ffEAAAA2wAAAA8AAAAAAAAAAAAAAAAAnAIA&#10;AGRycy9kb3ducmV2LnhtbFBLBQYAAAAABAAEAPcAAACNAwAAAAA=&#10;">
                <v:imagedata r:id="rId2" o:title="Logo.pdf"/>
                <v:path arrowok="t"/>
              </v:shape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EC8840" w14:textId="77777777" w:rsidR="00363F7E" w:rsidRPr="00CF099A" w:rsidRDefault="00363F7E" w:rsidP="00287DEB">
    <w:pPr>
      <w:pStyle w:val="Fuzeile"/>
      <w:ind w:left="0" w:right="0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B1D1521" wp14:editId="75C043EA">
              <wp:simplePos x="0" y="0"/>
              <wp:positionH relativeFrom="column">
                <wp:posOffset>2171700</wp:posOffset>
              </wp:positionH>
              <wp:positionV relativeFrom="paragraph">
                <wp:posOffset>-135890</wp:posOffset>
              </wp:positionV>
              <wp:extent cx="4000500" cy="342900"/>
              <wp:effectExtent l="0" t="0" r="12700" b="12700"/>
              <wp:wrapNone/>
              <wp:docPr id="13" name="Textfeld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B328B5" w14:textId="77777777" w:rsidR="00363F7E" w:rsidRPr="00700B0C" w:rsidRDefault="00363F7E" w:rsidP="008F5389">
                          <w:pPr>
                            <w:pStyle w:val="FensterzeileWBTregular8pt"/>
                          </w:pPr>
                          <w:r w:rsidRPr="00700B0C">
                            <w:t>HypoVereinsbank: IBAN DE49 2003 0000 0002 3510 05 | BIC HYVEDEMM300</w:t>
                          </w:r>
                        </w:p>
                        <w:p w14:paraId="7A2D71A1" w14:textId="77777777" w:rsidR="00363F7E" w:rsidRDefault="00363F7E" w:rsidP="008F5389">
                          <w:pPr>
                            <w:pStyle w:val="FensterzeileWBTregular8pt"/>
                          </w:pPr>
                          <w:r w:rsidRPr="00700B0C">
                            <w:t>Postbank Hamburg: IBAN DE55 2001 0020 0000 3072 03 | BIC PBNKDEFF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feld 13" o:spid="_x0000_s1032" type="#_x0000_t202" style="position:absolute;margin-left:171pt;margin-top:-10.65pt;width:31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" filled="f" stroked="f">
              <v:textbox inset="0,1mm,0,0">
                <w:txbxContent>
                  <w:p w14:paraId="3EB328B5" w14:textId="77777777" w:rsidR="002D00E7" w:rsidRPr="00700B0C" w:rsidRDefault="002D00E7" w:rsidP="008F5389">
                    <w:pPr>
                      <w:pStyle w:val="FensterzeileWBTregular8pt"/>
                    </w:pPr>
                    <w:r w:rsidRPr="00700B0C">
                      <w:t>HypoVereinsbank: IBAN DE49 2003 0000 0002 3510 05 | BIC HYVEDEMM300</w:t>
                    </w:r>
                  </w:p>
                  <w:p w14:paraId="7A2D71A1" w14:textId="77777777" w:rsidR="002D00E7" w:rsidRDefault="002D00E7" w:rsidP="008F5389">
                    <w:pPr>
                      <w:pStyle w:val="FensterzeileWBTregular8pt"/>
                    </w:pPr>
                    <w:r w:rsidRPr="00700B0C">
                      <w:t>Postbank Hamburg: IBAN DE55 2001 0020 0000 3072 03 | BIC PBNKDEFF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6BFA594C" wp14:editId="7E40AB05">
              <wp:simplePos x="0" y="0"/>
              <wp:positionH relativeFrom="page">
                <wp:posOffset>34290</wp:posOffset>
              </wp:positionH>
              <wp:positionV relativeFrom="page">
                <wp:align>top</wp:align>
              </wp:positionV>
              <wp:extent cx="4345305" cy="1120775"/>
              <wp:effectExtent l="0" t="0" r="0" b="0"/>
              <wp:wrapNone/>
              <wp:docPr id="6" name="Gruppierung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345305" cy="1120775"/>
                        <a:chOff x="0" y="0"/>
                        <a:chExt cx="4345305" cy="1120775"/>
                      </a:xfrm>
                    </wpg:grpSpPr>
                    <wps:wsp>
                      <wps:cNvPr id="11" name="Gerade Verbindung 11"/>
                      <wps:cNvCnPr/>
                      <wps:spPr>
                        <a:xfrm>
                          <a:off x="2790190" y="612140"/>
                          <a:ext cx="0" cy="457200"/>
                        </a:xfrm>
                        <a:prstGeom prst="line">
                          <a:avLst/>
                        </a:prstGeom>
                        <a:ln w="381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Textfeld 12"/>
                      <wps:cNvSpPr txBox="1"/>
                      <wps:spPr>
                        <a:xfrm>
                          <a:off x="2916555" y="812800"/>
                          <a:ext cx="14287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E6A95" w14:textId="77777777" w:rsidR="00363F7E" w:rsidRPr="005C31E3" w:rsidRDefault="00363F7E" w:rsidP="00A73256">
                            <w:pPr>
                              <w:pStyle w:val="Werbeagenturlight14p"/>
                            </w:pPr>
                            <w:r w:rsidRPr="005C31E3">
                              <w:t>Werbeagentur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" name="Bild 1" descr="private Daten:Arbeitsordner:2014-06-02:WortBildTon:Grafiken:Logo.pdf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9545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pierung 6" o:spid="_x0000_s1033" style="position:absolute;margin-left:2.7pt;margin-top:0;width:342.15pt;height:88.25pt;z-index:251671552;mso-position-horizontal-relative:page;mso-position-vertical:top;mso-position-vertical-relative:page" coordsize="4345305,112077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">
              <v:line id="Gerade Verbindung 11" o:spid="_x0000_s1034" style="position:absolute;visibility:visible;mso-wrap-style:square" from="2790190,612140" to="2790190,1069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uHSWcEAAADbAAAADwAAAGRycy9kb3ducmV2LnhtbERPS2vCQBC+F/oflin01mzioUjMKkVQ&#10;lEAfKngdstNsMDsbdldN/n23UOhtPr7nVKvR9uJGPnSOFRRZDoK4cbrjVsHpuHmZgwgRWWPvmBRM&#10;FGC1fHyosNTuzl90O8RWpBAOJSowMQ6llKExZDFkbiBO3LfzFmOCvpXa4z2F217O8vxVWuw4NRgc&#10;aG2ouRyuVsGHPPOsmPvi1H7u6+07r62pJ6Wen8a3BYhIY/wX/7l3Os0v4PeXdIBc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4dJZwQAAANsAAAAPAAAAAAAAAAAAAAAA&#10;AKECAABkcnMvZG93bnJldi54bWxQSwUGAAAAAAQABAD5AAAAjwMAAAAA&#10;" strokecolor="black [3213]" strokeweight=".3pt"/>
              <v:shape id="Textfeld 12" o:spid="_x0000_s1035" type="#_x0000_t202" style="position:absolute;left:2916555;top:812800;width:1428750;height:3079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DmymwwAA&#10;ANsAAAAPAAAAZHJzL2Rvd25yZXYueG1sRE9Na8JAEL0X/A/LCN7qRg+lRFcpaqGHWqttob1Ns9Mk&#10;mJ0Nu2OM/75bKHibx/uc+bJ3jeooxNqzgck4A0VceFtzaeD97fH2HlQUZIuNZzJwoQjLxeBmjrn1&#10;Z95Td5BSpRCOORqoRNpc61hU5DCOfUucuB8fHEqCodQ24DmFu0ZPs+xOO6w5NVTY0qqi4ng4OQPN&#10;ZwzP35l8detyK687ffrYTF6MGQ37hxkooV6u4n/3k03zp/D3SzpAL3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DmymwwAAANsAAAAPAAAAAAAAAAAAAAAAAJcCAABkcnMvZG93&#10;bnJldi54bWxQSwUGAAAAAAQABAD1AAAAhwMAAAAA&#10;" filled="f" stroked="f" strokeweight=".5pt">
                <v:textbox inset="0,0,0,0">
                  <w:txbxContent>
                    <w:p w14:paraId="440E6A95" w14:textId="77777777" w:rsidR="002D00E7" w:rsidRPr="005C31E3" w:rsidRDefault="002D00E7" w:rsidP="00A73256">
                      <w:pPr>
                        <w:pStyle w:val="Werbeagenturlight14p"/>
                      </w:pPr>
                      <w:r w:rsidRPr="005C31E3">
                        <w:t>Werbeagentur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1" o:spid="_x0000_s1036" type="#_x0000_t75" alt="private Daten:Arbeitsordner:2014-06-02:WortBildTon:Grafiken:Logo.pdf" style="position:absolute;width:2709545;height:10922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LC&#10;AqDBAAAA2gAAAA8AAABkcnMvZG93bnJldi54bWxET0uLwjAQvgv+hzAL3jRdcUW7TUUEwYMIPmDx&#10;NjSzbdlmUprUVn/9RhA8DR/fc5JVbypxo8aVlhV8TiIQxJnVJecKLufteAHCeWSNlWVScCcHq3Q4&#10;SDDWtuMj3U4+FyGEXYwKCu/rWEqXFWTQTWxNHLhf2xj0ATa51A12IdxUchpFc2mw5NBQYE2bgrK/&#10;U2sU6OVXtt9Q9zj/XJez9pofFpf2oNToo19/g/DU+7f45d7pMB+erzyvTP8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MLCAqDBAAAA2gAAAA8AAAAAAAAAAAAAAAAAnAIAAGRy&#10;cy9kb3ducmV2LnhtbFBLBQYAAAAABAAEAPcAAACKAwAAAAA=&#10;">
                <v:imagedata r:id="rId2" o:title="Logo.pdf"/>
                <v:path arrowok="t"/>
              </v:shape>
              <w10:wrap anchorx="page" anchory="page"/>
              <w10:anchorlock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11EDED1C" wp14:editId="6FADFC3F">
              <wp:simplePos x="0" y="0"/>
              <wp:positionH relativeFrom="page">
                <wp:posOffset>0</wp:posOffset>
              </wp:positionH>
              <wp:positionV relativeFrom="page">
                <wp:posOffset>3780789</wp:posOffset>
              </wp:positionV>
              <wp:extent cx="179705" cy="0"/>
              <wp:effectExtent l="0" t="0" r="23495" b="25400"/>
              <wp:wrapNone/>
              <wp:docPr id="5" name="Gerade Verbindung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page;mso-width-percent:0;mso-height-percent:0;mso-width-relative:margin;mso-height-relative:margin" from="0,297.7pt" to="14.15pt,29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" strokecolor="black [3213]" strokeweight=".25pt">
              <o:lock v:ext="edit" shapetype="f"/>
              <w10:wrap anchorx="page" anchory="page"/>
            </v:lin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00B2FC1F" wp14:editId="6D7ECEDB">
              <wp:simplePos x="0" y="0"/>
              <wp:positionH relativeFrom="page">
                <wp:posOffset>2790189</wp:posOffset>
              </wp:positionH>
              <wp:positionV relativeFrom="page">
                <wp:posOffset>9987915</wp:posOffset>
              </wp:positionV>
              <wp:extent cx="0" cy="457200"/>
              <wp:effectExtent l="0" t="0" r="25400" b="25400"/>
              <wp:wrapNone/>
              <wp:docPr id="4" name="Gerade Verbindung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ln w="381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4" o:spid="_x0000_s1026" style="position:absolute;z-index:251661312;visibility:visible;mso-wrap-style:square;mso-width-percent:0;mso-height-percent:0;mso-wrap-distance-left:114299emu;mso-wrap-distance-top:0;mso-wrap-distance-right:114299emu;mso-wrap-distance-bottom:0;mso-position-horizontal:absolute;mso-position-horizontal-relative:page;mso-position-vertical:absolute;mso-position-vertical-relative:page;mso-width-percent:0;mso-height-percent:0;mso-width-relative:page;mso-height-relative:margin" from="219.7pt,786.45pt" to="219.7pt,8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" strokecolor="black [3213]" strokeweight=".3pt">
              <o:lock v:ext="edit" shapetype="f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22809D" w14:textId="77777777" w:rsidR="00363F7E" w:rsidRDefault="00363F7E" w:rsidP="00941DAE">
      <w:pPr>
        <w:spacing w:line="240" w:lineRule="auto"/>
      </w:pPr>
      <w:r>
        <w:separator/>
      </w:r>
    </w:p>
  </w:footnote>
  <w:footnote w:type="continuationSeparator" w:id="0">
    <w:p w14:paraId="0BDB8B63" w14:textId="77777777" w:rsidR="00363F7E" w:rsidRDefault="00363F7E" w:rsidP="00941D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6521"/>
      <w:gridCol w:w="1640"/>
      <w:gridCol w:w="1905"/>
    </w:tblGrid>
    <w:tr w:rsidR="00363F7E" w14:paraId="21B8E362" w14:textId="77777777">
      <w:tc>
        <w:tcPr>
          <w:tcW w:w="6521" w:type="dxa"/>
        </w:tcPr>
        <w:p w14:paraId="1EDE3811" w14:textId="77777777" w:rsidR="00363F7E" w:rsidRPr="002D60F2" w:rsidRDefault="00363F7E" w:rsidP="002D60F2">
          <w:pPr>
            <w:rPr>
              <w:rFonts w:asciiTheme="majorHAnsi" w:hAnsiTheme="majorHAnsi"/>
            </w:rPr>
          </w:pPr>
          <w:r w:rsidRPr="00BA33A5">
            <w:t xml:space="preserve"> </w:t>
          </w:r>
          <w:fldSimple w:instr=" STYLEREF  Betreff  \* MERGEFORMAT ">
            <w:r w:rsidR="00D872C6">
              <w:rPr>
                <w:noProof/>
              </w:rPr>
              <w:t>Angebot 7880-A1</w:t>
            </w:r>
          </w:fldSimple>
        </w:p>
      </w:tc>
      <w:tc>
        <w:tcPr>
          <w:tcW w:w="1640" w:type="dxa"/>
        </w:tcPr>
        <w:p w14:paraId="4E19AE35" w14:textId="77777777" w:rsidR="00363F7E" w:rsidRDefault="00363F7E" w:rsidP="00F70A16">
          <w:r>
            <w:t xml:space="preserve">Seite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872C6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>|</w:t>
          </w:r>
          <w:fldSimple w:instr=" NUMPAGES  \* Arabic  \* MERGEFORMAT ">
            <w:r w:rsidR="00D872C6">
              <w:rPr>
                <w:noProof/>
              </w:rPr>
              <w:t>2</w:t>
            </w:r>
          </w:fldSimple>
        </w:p>
      </w:tc>
      <w:tc>
        <w:tcPr>
          <w:tcW w:w="1905" w:type="dxa"/>
        </w:tcPr>
        <w:p w14:paraId="4A3D036A" w14:textId="77777777" w:rsidR="00363F7E" w:rsidRDefault="00363F7E" w:rsidP="00F70A16">
          <w:fldSimple w:instr=" STYLEREF  Datumszeile  \* MERGEFORMAT ">
            <w:r w:rsidR="00D872C6">
              <w:rPr>
                <w:noProof/>
              </w:rPr>
              <w:t>22.01.2015</w:t>
            </w:r>
          </w:fldSimple>
        </w:p>
      </w:tc>
    </w:tr>
  </w:tbl>
  <w:p w14:paraId="4CF7F354" w14:textId="77777777" w:rsidR="00363F7E" w:rsidRPr="00826A78" w:rsidRDefault="00363F7E" w:rsidP="00F70A16">
    <w:pPr>
      <w:spacing w:after="24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6E861" w14:textId="77777777" w:rsidR="00363F7E" w:rsidRDefault="00363F7E" w:rsidP="00F70A16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6FE029" wp14:editId="3EF77B82">
              <wp:simplePos x="0" y="0"/>
              <wp:positionH relativeFrom="column">
                <wp:posOffset>0</wp:posOffset>
              </wp:positionH>
              <wp:positionV relativeFrom="paragraph">
                <wp:posOffset>81915</wp:posOffset>
              </wp:positionV>
              <wp:extent cx="3314700" cy="228600"/>
              <wp:effectExtent l="0" t="0" r="0" b="0"/>
              <wp:wrapNone/>
              <wp:docPr id="14" name="Textfeld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47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D18C2B" w14:textId="77777777" w:rsidR="00363F7E" w:rsidRPr="00700B0C" w:rsidRDefault="00363F7E" w:rsidP="004B3E77">
                          <w:pPr>
                            <w:pStyle w:val="FensterzeileWBTregular8pt"/>
                          </w:pPr>
                          <w:proofErr w:type="spellStart"/>
                          <w:r w:rsidRPr="00700B0C">
                            <w:t>WortBildTon</w:t>
                          </w:r>
                          <w:proofErr w:type="spellEnd"/>
                          <w:r w:rsidRPr="00700B0C">
                            <w:t xml:space="preserve"> · Werbeagentur GmbH · Hofholzallee 92 · 24109 Kiel</w:t>
                          </w:r>
                        </w:p>
                        <w:p w14:paraId="07FB236B" w14:textId="77777777" w:rsidR="00363F7E" w:rsidRDefault="00363F7E" w:rsidP="004B3E77">
                          <w:pPr>
                            <w:pStyle w:val="FensterzeileWBTregular8p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feld 14" o:spid="_x0000_s1030" type="#_x0000_t202" style="position:absolute;margin-left:0;margin-top:6.45pt;width:261pt;height:1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" filled="f" stroked="f">
              <v:textbox inset="0,0,,0">
                <w:txbxContent>
                  <w:p w14:paraId="3ED18C2B" w14:textId="77777777" w:rsidR="002D00E7" w:rsidRPr="00700B0C" w:rsidRDefault="002D00E7" w:rsidP="004B3E77">
                    <w:pPr>
                      <w:pStyle w:val="FensterzeileWBTregular8pt"/>
                    </w:pPr>
                    <w:proofErr w:type="spellStart"/>
                    <w:r w:rsidRPr="00700B0C">
                      <w:t>WortBildTon</w:t>
                    </w:r>
                    <w:proofErr w:type="spellEnd"/>
                    <w:r w:rsidRPr="00700B0C">
                      <w:t xml:space="preserve"> · Werbeagentur GmbH · Hofholzallee 92 · 24109 Kiel</w:t>
                    </w:r>
                  </w:p>
                  <w:p w14:paraId="07FB236B" w14:textId="77777777" w:rsidR="002D00E7" w:rsidRDefault="002D00E7" w:rsidP="004B3E77">
                    <w:pPr>
                      <w:pStyle w:val="FensterzeileWBTregular8p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749F24F" wp14:editId="2AE19080">
              <wp:simplePos x="0" y="0"/>
              <wp:positionH relativeFrom="page">
                <wp:posOffset>0</wp:posOffset>
              </wp:positionH>
              <wp:positionV relativeFrom="page">
                <wp:posOffset>5346699</wp:posOffset>
              </wp:positionV>
              <wp:extent cx="179705" cy="0"/>
              <wp:effectExtent l="0" t="0" r="23495" b="25400"/>
              <wp:wrapNone/>
              <wp:docPr id="8" name="Gerade Verbindung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Gerade Verbindung 8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page;mso-width-percent:0;mso-height-percent:0;mso-width-relative:margin;mso-height-relative:margin" from="0,421pt" to="14.15pt,4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" strokecolor="black [3213]" strokeweight=".25pt">
              <o:lock v:ext="edit" shapetype="f"/>
              <w10:wrap anchorx="page" anchory="page"/>
            </v:lin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2A714323" wp14:editId="562957E0">
              <wp:simplePos x="0" y="0"/>
              <wp:positionH relativeFrom="page">
                <wp:posOffset>5916295</wp:posOffset>
              </wp:positionH>
              <wp:positionV relativeFrom="page">
                <wp:posOffset>866140</wp:posOffset>
              </wp:positionV>
              <wp:extent cx="1248410" cy="2831465"/>
              <wp:effectExtent l="0" t="0" r="21590" b="13335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8410" cy="28314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58506E" w14:textId="77777777" w:rsidR="00363F7E" w:rsidRPr="00700B0C" w:rsidRDefault="00363F7E" w:rsidP="00A73256">
                          <w:pPr>
                            <w:pStyle w:val="AdressblockWBTrechts"/>
                          </w:pPr>
                          <w:proofErr w:type="spellStart"/>
                          <w:r w:rsidRPr="00700B0C">
                            <w:t>WortBildTon</w:t>
                          </w:r>
                          <w:proofErr w:type="spellEnd"/>
                          <w:r w:rsidRPr="00700B0C">
                            <w:t xml:space="preserve"> </w:t>
                          </w:r>
                        </w:p>
                        <w:p w14:paraId="111245F5" w14:textId="77777777" w:rsidR="00363F7E" w:rsidRPr="00700B0C" w:rsidRDefault="00363F7E" w:rsidP="00A73256">
                          <w:pPr>
                            <w:pStyle w:val="AdressblockWBTrechts"/>
                          </w:pPr>
                          <w:r w:rsidRPr="00700B0C">
                            <w:t>Werbeagentur GmbH</w:t>
                          </w:r>
                        </w:p>
                        <w:p w14:paraId="0512921D" w14:textId="77777777" w:rsidR="00363F7E" w:rsidRPr="00700B0C" w:rsidRDefault="00363F7E" w:rsidP="00A73256">
                          <w:pPr>
                            <w:pStyle w:val="AdressblockWBTrechts"/>
                          </w:pPr>
                          <w:r w:rsidRPr="00700B0C">
                            <w:t xml:space="preserve">Hofholzallee 92 </w:t>
                          </w:r>
                        </w:p>
                        <w:p w14:paraId="347C1F4E" w14:textId="77777777" w:rsidR="00363F7E" w:rsidRPr="00700B0C" w:rsidRDefault="00363F7E" w:rsidP="00A73256">
                          <w:pPr>
                            <w:pStyle w:val="AdressblockWBTrechts"/>
                          </w:pPr>
                          <w:r w:rsidRPr="00700B0C">
                            <w:t>24109 Kiel</w:t>
                          </w:r>
                        </w:p>
                        <w:p w14:paraId="18C9B2BA" w14:textId="77777777" w:rsidR="00363F7E" w:rsidRPr="00700B0C" w:rsidRDefault="00363F7E" w:rsidP="00A73256">
                          <w:pPr>
                            <w:pStyle w:val="AdressblockWBTrechts"/>
                          </w:pPr>
                        </w:p>
                        <w:p w14:paraId="0CDA56AD" w14:textId="77777777" w:rsidR="00363F7E" w:rsidRPr="00700B0C" w:rsidRDefault="00363F7E" w:rsidP="00A73256">
                          <w:pPr>
                            <w:pStyle w:val="AdressblockWBTrechts"/>
                          </w:pPr>
                          <w:r w:rsidRPr="00700B0C">
                            <w:t>Fon</w:t>
                          </w:r>
                          <w:r w:rsidRPr="00700B0C">
                            <w:tab/>
                            <w:t>04 31 - 99 07 00</w:t>
                          </w:r>
                        </w:p>
                        <w:p w14:paraId="2F3BDACE" w14:textId="77777777" w:rsidR="00363F7E" w:rsidRPr="00700B0C" w:rsidRDefault="00363F7E" w:rsidP="00A73256">
                          <w:pPr>
                            <w:pStyle w:val="AdressblockWBTrechts"/>
                            <w:rPr>
                              <w:lang w:val="en-GB"/>
                            </w:rPr>
                          </w:pPr>
                          <w:r w:rsidRPr="00700B0C">
                            <w:rPr>
                              <w:lang w:val="en-GB"/>
                            </w:rPr>
                            <w:t>Fax</w:t>
                          </w:r>
                          <w:r w:rsidRPr="00700B0C">
                            <w:rPr>
                              <w:lang w:val="en-GB"/>
                            </w:rPr>
                            <w:tab/>
                            <w:t xml:space="preserve">04 31 - 99 07 </w:t>
                          </w:r>
                          <w:proofErr w:type="spellStart"/>
                          <w:r w:rsidRPr="00700B0C">
                            <w:rPr>
                              <w:lang w:val="en-GB"/>
                            </w:rPr>
                            <w:t>07</w:t>
                          </w:r>
                          <w:proofErr w:type="spellEnd"/>
                        </w:p>
                        <w:p w14:paraId="2645CDE8" w14:textId="77777777" w:rsidR="00363F7E" w:rsidRPr="00700B0C" w:rsidRDefault="00363F7E" w:rsidP="00A73256">
                          <w:pPr>
                            <w:pStyle w:val="AdressblockWBTrechts"/>
                            <w:rPr>
                              <w:lang w:val="en-GB"/>
                            </w:rPr>
                          </w:pPr>
                          <w:r w:rsidRPr="00700B0C">
                            <w:rPr>
                              <w:lang w:val="en-GB"/>
                            </w:rPr>
                            <w:t>info@wortbildton.de</w:t>
                          </w:r>
                        </w:p>
                        <w:p w14:paraId="5EF8F22E" w14:textId="77777777" w:rsidR="00363F7E" w:rsidRPr="00700B0C" w:rsidRDefault="00363F7E" w:rsidP="00A73256">
                          <w:pPr>
                            <w:pStyle w:val="AdressblockWBTrechts"/>
                            <w:rPr>
                              <w:lang w:val="en-GB"/>
                            </w:rPr>
                          </w:pPr>
                          <w:proofErr w:type="gramStart"/>
                          <w:r w:rsidRPr="00700B0C">
                            <w:rPr>
                              <w:lang w:val="en-GB"/>
                            </w:rPr>
                            <w:t>wortbildton.de</w:t>
                          </w:r>
                          <w:proofErr w:type="gramEnd"/>
                        </w:p>
                        <w:p w14:paraId="0F6FB1B2" w14:textId="77777777" w:rsidR="00363F7E" w:rsidRPr="00700B0C" w:rsidRDefault="00363F7E" w:rsidP="00A73256">
                          <w:pPr>
                            <w:pStyle w:val="AdressblockWBTrechts"/>
                            <w:rPr>
                              <w:lang w:val="en-GB"/>
                            </w:rPr>
                          </w:pPr>
                        </w:p>
                        <w:p w14:paraId="4B00AB1E" w14:textId="77777777" w:rsidR="00363F7E" w:rsidRPr="00700B0C" w:rsidRDefault="00363F7E" w:rsidP="00A73256">
                          <w:pPr>
                            <w:pStyle w:val="AdressblockWBTrechts"/>
                          </w:pPr>
                          <w:r w:rsidRPr="00700B0C">
                            <w:t xml:space="preserve">Sitz der Gesellschaft: Kiel </w:t>
                          </w:r>
                        </w:p>
                        <w:p w14:paraId="73B1733D" w14:textId="77777777" w:rsidR="00363F7E" w:rsidRPr="00700B0C" w:rsidRDefault="00363F7E" w:rsidP="00A73256">
                          <w:pPr>
                            <w:pStyle w:val="AdressblockWBTrechts"/>
                          </w:pPr>
                          <w:r w:rsidRPr="00700B0C">
                            <w:t>Amtsgericht Kiel, HRB 3915</w:t>
                          </w:r>
                        </w:p>
                        <w:p w14:paraId="799EE717" w14:textId="77777777" w:rsidR="00363F7E" w:rsidRPr="00700B0C" w:rsidRDefault="00363F7E" w:rsidP="00A73256">
                          <w:pPr>
                            <w:pStyle w:val="AdressblockWBTrechts"/>
                          </w:pPr>
                          <w:proofErr w:type="spellStart"/>
                          <w:r w:rsidRPr="00700B0C">
                            <w:t>USt-IDNr</w:t>
                          </w:r>
                          <w:proofErr w:type="spellEnd"/>
                          <w:r w:rsidRPr="00700B0C">
                            <w:t>.: DE 164 628 898</w:t>
                          </w:r>
                        </w:p>
                        <w:p w14:paraId="601447FA" w14:textId="77777777" w:rsidR="00363F7E" w:rsidRPr="00700B0C" w:rsidRDefault="00363F7E" w:rsidP="00A73256">
                          <w:pPr>
                            <w:pStyle w:val="AdressblockWBTrechts"/>
                          </w:pPr>
                        </w:p>
                        <w:p w14:paraId="051A2DF2" w14:textId="77777777" w:rsidR="00363F7E" w:rsidRPr="00700B0C" w:rsidRDefault="00363F7E" w:rsidP="00A73256">
                          <w:pPr>
                            <w:pStyle w:val="AdressblockWBTrechts"/>
                          </w:pPr>
                          <w:r w:rsidRPr="00700B0C">
                            <w:t>Geschäftsführer:</w:t>
                          </w:r>
                        </w:p>
                        <w:p w14:paraId="58615482" w14:textId="77777777" w:rsidR="00363F7E" w:rsidRPr="00700B0C" w:rsidRDefault="00363F7E" w:rsidP="00A73256">
                          <w:pPr>
                            <w:pStyle w:val="AdressblockWBTrechts"/>
                          </w:pPr>
                          <w:r w:rsidRPr="00700B0C">
                            <w:t>Sibylla Noack</w:t>
                          </w:r>
                        </w:p>
                        <w:p w14:paraId="28F3F6E4" w14:textId="77777777" w:rsidR="00363F7E" w:rsidRPr="00700B0C" w:rsidRDefault="00363F7E" w:rsidP="00A73256">
                          <w:pPr>
                            <w:pStyle w:val="AdressblockWBTrechts"/>
                          </w:pPr>
                          <w:r w:rsidRPr="00700B0C">
                            <w:t>Bernd Baumeister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feld 3" o:spid="_x0000_s1031" type="#_x0000_t202" style="position:absolute;margin-left:465.85pt;margin-top:68.2pt;width:98.3pt;height:2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" filled="f" stroked="f" strokeweight=".5pt">
              <v:path arrowok="t"/>
              <v:textbox inset="0,0,0,0">
                <w:txbxContent>
                  <w:p w14:paraId="0258506E" w14:textId="77777777" w:rsidR="002D00E7" w:rsidRPr="00700B0C" w:rsidRDefault="002D00E7" w:rsidP="00A73256">
                    <w:pPr>
                      <w:pStyle w:val="AdressblockWBTrechts"/>
                    </w:pPr>
                    <w:proofErr w:type="spellStart"/>
                    <w:r w:rsidRPr="00700B0C">
                      <w:t>WortBildTon</w:t>
                    </w:r>
                    <w:proofErr w:type="spellEnd"/>
                    <w:r w:rsidRPr="00700B0C">
                      <w:t xml:space="preserve"> </w:t>
                    </w:r>
                  </w:p>
                  <w:p w14:paraId="111245F5" w14:textId="77777777" w:rsidR="002D00E7" w:rsidRPr="00700B0C" w:rsidRDefault="002D00E7" w:rsidP="00A73256">
                    <w:pPr>
                      <w:pStyle w:val="AdressblockWBTrechts"/>
                    </w:pPr>
                    <w:r w:rsidRPr="00700B0C">
                      <w:t>Werbeagentur GmbH</w:t>
                    </w:r>
                  </w:p>
                  <w:p w14:paraId="0512921D" w14:textId="77777777" w:rsidR="002D00E7" w:rsidRPr="00700B0C" w:rsidRDefault="002D00E7" w:rsidP="00A73256">
                    <w:pPr>
                      <w:pStyle w:val="AdressblockWBTrechts"/>
                    </w:pPr>
                    <w:r w:rsidRPr="00700B0C">
                      <w:t xml:space="preserve">Hofholzallee 92 </w:t>
                    </w:r>
                  </w:p>
                  <w:p w14:paraId="347C1F4E" w14:textId="77777777" w:rsidR="002D00E7" w:rsidRPr="00700B0C" w:rsidRDefault="002D00E7" w:rsidP="00A73256">
                    <w:pPr>
                      <w:pStyle w:val="AdressblockWBTrechts"/>
                    </w:pPr>
                    <w:r w:rsidRPr="00700B0C">
                      <w:t>24109 Kiel</w:t>
                    </w:r>
                  </w:p>
                  <w:p w14:paraId="18C9B2BA" w14:textId="77777777" w:rsidR="002D00E7" w:rsidRPr="00700B0C" w:rsidRDefault="002D00E7" w:rsidP="00A73256">
                    <w:pPr>
                      <w:pStyle w:val="AdressblockWBTrechts"/>
                    </w:pPr>
                  </w:p>
                  <w:p w14:paraId="0CDA56AD" w14:textId="77777777" w:rsidR="002D00E7" w:rsidRPr="00700B0C" w:rsidRDefault="002D00E7" w:rsidP="00A73256">
                    <w:pPr>
                      <w:pStyle w:val="AdressblockWBTrechts"/>
                    </w:pPr>
                    <w:r w:rsidRPr="00700B0C">
                      <w:t>Fon</w:t>
                    </w:r>
                    <w:r w:rsidRPr="00700B0C">
                      <w:tab/>
                      <w:t>04 31 - 99 07 00</w:t>
                    </w:r>
                  </w:p>
                  <w:p w14:paraId="2F3BDACE" w14:textId="77777777" w:rsidR="002D00E7" w:rsidRPr="00700B0C" w:rsidRDefault="002D00E7" w:rsidP="00A73256">
                    <w:pPr>
                      <w:pStyle w:val="AdressblockWBTrechts"/>
                      <w:rPr>
                        <w:lang w:val="en-GB"/>
                      </w:rPr>
                    </w:pPr>
                    <w:r w:rsidRPr="00700B0C">
                      <w:rPr>
                        <w:lang w:val="en-GB"/>
                      </w:rPr>
                      <w:t>Fax</w:t>
                    </w:r>
                    <w:r w:rsidRPr="00700B0C">
                      <w:rPr>
                        <w:lang w:val="en-GB"/>
                      </w:rPr>
                      <w:tab/>
                      <w:t xml:space="preserve">04 31 - 99 07 </w:t>
                    </w:r>
                    <w:proofErr w:type="spellStart"/>
                    <w:r w:rsidRPr="00700B0C">
                      <w:rPr>
                        <w:lang w:val="en-GB"/>
                      </w:rPr>
                      <w:t>07</w:t>
                    </w:r>
                    <w:proofErr w:type="spellEnd"/>
                  </w:p>
                  <w:p w14:paraId="2645CDE8" w14:textId="77777777" w:rsidR="002D00E7" w:rsidRPr="00700B0C" w:rsidRDefault="002D00E7" w:rsidP="00A73256">
                    <w:pPr>
                      <w:pStyle w:val="AdressblockWBTrechts"/>
                      <w:rPr>
                        <w:lang w:val="en-GB"/>
                      </w:rPr>
                    </w:pPr>
                    <w:r w:rsidRPr="00700B0C">
                      <w:rPr>
                        <w:lang w:val="en-GB"/>
                      </w:rPr>
                      <w:t>info@wortbildton.de</w:t>
                    </w:r>
                  </w:p>
                  <w:p w14:paraId="5EF8F22E" w14:textId="77777777" w:rsidR="002D00E7" w:rsidRPr="00700B0C" w:rsidRDefault="002D00E7" w:rsidP="00A73256">
                    <w:pPr>
                      <w:pStyle w:val="AdressblockWBTrechts"/>
                      <w:rPr>
                        <w:lang w:val="en-GB"/>
                      </w:rPr>
                    </w:pPr>
                    <w:proofErr w:type="gramStart"/>
                    <w:r w:rsidRPr="00700B0C">
                      <w:rPr>
                        <w:lang w:val="en-GB"/>
                      </w:rPr>
                      <w:t>wortbildton.de</w:t>
                    </w:r>
                    <w:proofErr w:type="gramEnd"/>
                  </w:p>
                  <w:p w14:paraId="0F6FB1B2" w14:textId="77777777" w:rsidR="002D00E7" w:rsidRPr="00700B0C" w:rsidRDefault="002D00E7" w:rsidP="00A73256">
                    <w:pPr>
                      <w:pStyle w:val="AdressblockWBTrechts"/>
                      <w:rPr>
                        <w:lang w:val="en-GB"/>
                      </w:rPr>
                    </w:pPr>
                  </w:p>
                  <w:p w14:paraId="4B00AB1E" w14:textId="77777777" w:rsidR="002D00E7" w:rsidRPr="00700B0C" w:rsidRDefault="002D00E7" w:rsidP="00A73256">
                    <w:pPr>
                      <w:pStyle w:val="AdressblockWBTrechts"/>
                    </w:pPr>
                    <w:r w:rsidRPr="00700B0C">
                      <w:t xml:space="preserve">Sitz der Gesellschaft: Kiel </w:t>
                    </w:r>
                  </w:p>
                  <w:p w14:paraId="73B1733D" w14:textId="77777777" w:rsidR="002D00E7" w:rsidRPr="00700B0C" w:rsidRDefault="002D00E7" w:rsidP="00A73256">
                    <w:pPr>
                      <w:pStyle w:val="AdressblockWBTrechts"/>
                    </w:pPr>
                    <w:r w:rsidRPr="00700B0C">
                      <w:t>Amtsgericht Kiel, HRB 3915</w:t>
                    </w:r>
                  </w:p>
                  <w:p w14:paraId="799EE717" w14:textId="77777777" w:rsidR="002D00E7" w:rsidRPr="00700B0C" w:rsidRDefault="002D00E7" w:rsidP="00A73256">
                    <w:pPr>
                      <w:pStyle w:val="AdressblockWBTrechts"/>
                    </w:pPr>
                    <w:proofErr w:type="spellStart"/>
                    <w:r w:rsidRPr="00700B0C">
                      <w:t>USt-IDNr</w:t>
                    </w:r>
                    <w:proofErr w:type="spellEnd"/>
                    <w:r w:rsidRPr="00700B0C">
                      <w:t>.: DE 164 628 898</w:t>
                    </w:r>
                  </w:p>
                  <w:p w14:paraId="601447FA" w14:textId="77777777" w:rsidR="002D00E7" w:rsidRPr="00700B0C" w:rsidRDefault="002D00E7" w:rsidP="00A73256">
                    <w:pPr>
                      <w:pStyle w:val="AdressblockWBTrechts"/>
                    </w:pPr>
                  </w:p>
                  <w:p w14:paraId="051A2DF2" w14:textId="77777777" w:rsidR="002D00E7" w:rsidRPr="00700B0C" w:rsidRDefault="002D00E7" w:rsidP="00A73256">
                    <w:pPr>
                      <w:pStyle w:val="AdressblockWBTrechts"/>
                    </w:pPr>
                    <w:r w:rsidRPr="00700B0C">
                      <w:t>Geschäftsführer:</w:t>
                    </w:r>
                  </w:p>
                  <w:p w14:paraId="58615482" w14:textId="77777777" w:rsidR="002D00E7" w:rsidRPr="00700B0C" w:rsidRDefault="002D00E7" w:rsidP="00A73256">
                    <w:pPr>
                      <w:pStyle w:val="AdressblockWBTrechts"/>
                    </w:pPr>
                    <w:r w:rsidRPr="00700B0C">
                      <w:t>Sibylla Noack</w:t>
                    </w:r>
                  </w:p>
                  <w:p w14:paraId="28F3F6E4" w14:textId="77777777" w:rsidR="002D00E7" w:rsidRPr="00700B0C" w:rsidRDefault="002D00E7" w:rsidP="00A73256">
                    <w:pPr>
                      <w:pStyle w:val="AdressblockWBTrechts"/>
                    </w:pPr>
                    <w:r w:rsidRPr="00700B0C">
                      <w:t>Bernd Baumeister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E06"/>
    <w:rsid w:val="000466C9"/>
    <w:rsid w:val="00052CB3"/>
    <w:rsid w:val="00075A9D"/>
    <w:rsid w:val="000F301D"/>
    <w:rsid w:val="0011402F"/>
    <w:rsid w:val="001238A4"/>
    <w:rsid w:val="00134B9B"/>
    <w:rsid w:val="00143118"/>
    <w:rsid w:val="00150868"/>
    <w:rsid w:val="00152A0D"/>
    <w:rsid w:val="00166F68"/>
    <w:rsid w:val="001830C4"/>
    <w:rsid w:val="00217314"/>
    <w:rsid w:val="0024251C"/>
    <w:rsid w:val="00263143"/>
    <w:rsid w:val="00287DEB"/>
    <w:rsid w:val="002D00E7"/>
    <w:rsid w:val="002D60F2"/>
    <w:rsid w:val="002F5857"/>
    <w:rsid w:val="00310EF7"/>
    <w:rsid w:val="00311FF2"/>
    <w:rsid w:val="003525D3"/>
    <w:rsid w:val="00363F7E"/>
    <w:rsid w:val="00367E4C"/>
    <w:rsid w:val="00391E53"/>
    <w:rsid w:val="003A5843"/>
    <w:rsid w:val="003B72B8"/>
    <w:rsid w:val="004203C2"/>
    <w:rsid w:val="00452EF3"/>
    <w:rsid w:val="004836C1"/>
    <w:rsid w:val="0049013E"/>
    <w:rsid w:val="004B1382"/>
    <w:rsid w:val="004B3E77"/>
    <w:rsid w:val="004E40D1"/>
    <w:rsid w:val="00527485"/>
    <w:rsid w:val="0056566E"/>
    <w:rsid w:val="005B2309"/>
    <w:rsid w:val="005C31E3"/>
    <w:rsid w:val="005D6A0F"/>
    <w:rsid w:val="005F4E86"/>
    <w:rsid w:val="006023C6"/>
    <w:rsid w:val="006164BD"/>
    <w:rsid w:val="00644D6C"/>
    <w:rsid w:val="0065440D"/>
    <w:rsid w:val="006E1D15"/>
    <w:rsid w:val="00700B0C"/>
    <w:rsid w:val="00711F93"/>
    <w:rsid w:val="007421C4"/>
    <w:rsid w:val="007A1F7D"/>
    <w:rsid w:val="007D7A05"/>
    <w:rsid w:val="00815579"/>
    <w:rsid w:val="00817392"/>
    <w:rsid w:val="00846E06"/>
    <w:rsid w:val="00853CC0"/>
    <w:rsid w:val="00883B74"/>
    <w:rsid w:val="008C0D54"/>
    <w:rsid w:val="008F5389"/>
    <w:rsid w:val="00911C84"/>
    <w:rsid w:val="00941DAE"/>
    <w:rsid w:val="00943EF7"/>
    <w:rsid w:val="00977EE0"/>
    <w:rsid w:val="009916B5"/>
    <w:rsid w:val="0099705A"/>
    <w:rsid w:val="009F32DA"/>
    <w:rsid w:val="00A133F7"/>
    <w:rsid w:val="00A145DD"/>
    <w:rsid w:val="00A1710F"/>
    <w:rsid w:val="00A343C8"/>
    <w:rsid w:val="00A73256"/>
    <w:rsid w:val="00A854CF"/>
    <w:rsid w:val="00AB2C7B"/>
    <w:rsid w:val="00AF37A7"/>
    <w:rsid w:val="00B05CD1"/>
    <w:rsid w:val="00B11E54"/>
    <w:rsid w:val="00B17098"/>
    <w:rsid w:val="00B94546"/>
    <w:rsid w:val="00C36AA4"/>
    <w:rsid w:val="00CC6E2E"/>
    <w:rsid w:val="00D72E0B"/>
    <w:rsid w:val="00D872C6"/>
    <w:rsid w:val="00D91FA7"/>
    <w:rsid w:val="00D96F6D"/>
    <w:rsid w:val="00DB2679"/>
    <w:rsid w:val="00DE5B87"/>
    <w:rsid w:val="00E3393B"/>
    <w:rsid w:val="00E860B6"/>
    <w:rsid w:val="00F55126"/>
    <w:rsid w:val="00F60821"/>
    <w:rsid w:val="00F70A16"/>
    <w:rsid w:val="00F73242"/>
    <w:rsid w:val="00FA1E19"/>
    <w:rsid w:val="00FB1194"/>
    <w:rsid w:val="00FC4E50"/>
    <w:rsid w:val="00FD36BA"/>
    <w:rsid w:val="00FD3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5E80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34B9B"/>
    <w:pPr>
      <w:spacing w:after="0" w:line="240" w:lineRule="atLeast"/>
    </w:pPr>
    <w:rPr>
      <w:rFonts w:ascii="TheSans Light" w:hAnsi="TheSans Light"/>
      <w:sz w:val="20"/>
    </w:rPr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134B9B"/>
    <w:pPr>
      <w:spacing w:after="120" w:line="440" w:lineRule="exact"/>
      <w:contextualSpacing/>
      <w:outlineLvl w:val="0"/>
    </w:pPr>
    <w:rPr>
      <w:sz w:val="32"/>
      <w:szCs w:val="40"/>
    </w:rPr>
  </w:style>
  <w:style w:type="paragraph" w:styleId="berschrift2">
    <w:name w:val="heading 2"/>
    <w:basedOn w:val="Standard"/>
    <w:link w:val="berschrift2Zeichen"/>
    <w:uiPriority w:val="9"/>
    <w:unhideWhenUsed/>
    <w:qFormat/>
    <w:rsid w:val="00134B9B"/>
    <w:pPr>
      <w:tabs>
        <w:tab w:val="left" w:pos="709"/>
      </w:tabs>
      <w:spacing w:line="520" w:lineRule="exact"/>
      <w:contextualSpacing/>
      <w:outlineLvl w:val="1"/>
    </w:pPr>
    <w:rPr>
      <w:sz w:val="32"/>
      <w:szCs w:val="4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594614"/>
    <w:rPr>
      <w:rFonts w:asciiTheme="majorHAnsi" w:hAnsiTheme="majorHAnsi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594614"/>
    <w:rPr>
      <w:rFonts w:asciiTheme="majorHAnsi" w:hAnsiTheme="majorHAnsi"/>
      <w:sz w:val="20"/>
    </w:rPr>
  </w:style>
  <w:style w:type="paragraph" w:styleId="Fuzeile">
    <w:name w:val="footer"/>
    <w:basedOn w:val="Standard"/>
    <w:link w:val="FuzeileZeichen"/>
    <w:autoRedefine/>
    <w:uiPriority w:val="99"/>
    <w:unhideWhenUsed/>
    <w:rsid w:val="00954F90"/>
    <w:pPr>
      <w:ind w:left="3459" w:right="-2013"/>
    </w:pPr>
    <w:rPr>
      <w:rFonts w:ascii="TheSans Regular" w:hAnsi="TheSans Regular"/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sid w:val="00954F90"/>
    <w:rPr>
      <w:rFonts w:ascii="TheSans Regular" w:hAnsi="TheSans Regular"/>
      <w:sz w:val="16"/>
    </w:rPr>
  </w:style>
  <w:style w:type="table" w:styleId="Tabellenraster">
    <w:name w:val="Table Grid"/>
    <w:basedOn w:val="NormaleTabelle"/>
    <w:uiPriority w:val="59"/>
    <w:rsid w:val="00CF0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treff">
    <w:name w:val="Betreff"/>
    <w:basedOn w:val="Standard"/>
    <w:autoRedefine/>
    <w:qFormat/>
    <w:rsid w:val="00134B9B"/>
    <w:rPr>
      <w:rFonts w:ascii="TheSans Bold" w:hAnsi="TheSans Bold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134B9B"/>
    <w:rPr>
      <w:rFonts w:ascii="TheSans Light" w:hAnsi="TheSans Light"/>
      <w:sz w:val="32"/>
      <w:szCs w:val="4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134B9B"/>
    <w:rPr>
      <w:rFonts w:ascii="TheSans Light" w:hAnsi="TheSans Light"/>
      <w:sz w:val="32"/>
      <w:szCs w:val="40"/>
    </w:rPr>
  </w:style>
  <w:style w:type="paragraph" w:customStyle="1" w:styleId="Datumszeile">
    <w:name w:val="Datumszeile"/>
    <w:basedOn w:val="Standard"/>
    <w:autoRedefine/>
    <w:qFormat/>
    <w:rsid w:val="00134B9B"/>
  </w:style>
  <w:style w:type="paragraph" w:customStyle="1" w:styleId="SummenfelderMwSt">
    <w:name w:val="Summenfelder+MwSt."/>
    <w:basedOn w:val="Standard"/>
    <w:next w:val="Standard"/>
    <w:autoRedefine/>
    <w:qFormat/>
    <w:rsid w:val="00134B9B"/>
    <w:pPr>
      <w:spacing w:line="360" w:lineRule="exact"/>
    </w:pPr>
  </w:style>
  <w:style w:type="paragraph" w:customStyle="1" w:styleId="AdresseFenster">
    <w:name w:val="Adresse Fenster"/>
    <w:basedOn w:val="Standard"/>
    <w:qFormat/>
    <w:rsid w:val="00134B9B"/>
    <w:rPr>
      <w:rFonts w:ascii="TheSans Regular" w:hAnsi="TheSans Regular"/>
    </w:rPr>
  </w:style>
  <w:style w:type="paragraph" w:customStyle="1" w:styleId="Gesamt">
    <w:name w:val="Gesamt"/>
    <w:basedOn w:val="Standard"/>
    <w:autoRedefine/>
    <w:qFormat/>
    <w:rsid w:val="00134B9B"/>
    <w:pPr>
      <w:tabs>
        <w:tab w:val="left" w:pos="426"/>
        <w:tab w:val="left" w:pos="6237"/>
        <w:tab w:val="right" w:pos="7938"/>
      </w:tabs>
      <w:spacing w:line="360" w:lineRule="exact"/>
    </w:pPr>
    <w:rPr>
      <w:rFonts w:ascii="TheSans SemiBold" w:hAnsi="TheSans SemiBold"/>
      <w:szCs w:val="20"/>
    </w:rPr>
  </w:style>
  <w:style w:type="paragraph" w:customStyle="1" w:styleId="AdressblockWBTrechts">
    <w:name w:val="Adressblock WBT rechts"/>
    <w:basedOn w:val="Standard"/>
    <w:autoRedefine/>
    <w:qFormat/>
    <w:rsid w:val="00134B9B"/>
    <w:pPr>
      <w:tabs>
        <w:tab w:val="left" w:pos="280"/>
      </w:tabs>
    </w:pPr>
    <w:rPr>
      <w:rFonts w:ascii="TheSans Regular" w:hAnsi="TheSans Regular"/>
      <w:sz w:val="16"/>
      <w:szCs w:val="16"/>
    </w:rPr>
  </w:style>
  <w:style w:type="paragraph" w:customStyle="1" w:styleId="FensterzeileWBTregular8pt">
    <w:name w:val="Fensterzeile WBT regular 8pt"/>
    <w:basedOn w:val="Standard"/>
    <w:autoRedefine/>
    <w:qFormat/>
    <w:rsid w:val="00134B9B"/>
    <w:rPr>
      <w:rFonts w:ascii="TheSans Regular" w:hAnsi="TheSans Regular"/>
      <w:sz w:val="16"/>
      <w:szCs w:val="16"/>
    </w:rPr>
  </w:style>
  <w:style w:type="paragraph" w:customStyle="1" w:styleId="Werbeagenturlight14p">
    <w:name w:val="Werbeagentur light 14p"/>
    <w:basedOn w:val="Standard"/>
    <w:autoRedefine/>
    <w:qFormat/>
    <w:rsid w:val="00134B9B"/>
    <w:pPr>
      <w:tabs>
        <w:tab w:val="left" w:pos="280"/>
      </w:tabs>
    </w:pPr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34B9B"/>
    <w:pPr>
      <w:spacing w:after="0" w:line="240" w:lineRule="atLeast"/>
    </w:pPr>
    <w:rPr>
      <w:rFonts w:ascii="TheSans Light" w:hAnsi="TheSans Light"/>
      <w:sz w:val="20"/>
    </w:rPr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134B9B"/>
    <w:pPr>
      <w:spacing w:after="120" w:line="440" w:lineRule="exact"/>
      <w:contextualSpacing/>
      <w:outlineLvl w:val="0"/>
    </w:pPr>
    <w:rPr>
      <w:sz w:val="32"/>
      <w:szCs w:val="40"/>
    </w:rPr>
  </w:style>
  <w:style w:type="paragraph" w:styleId="berschrift2">
    <w:name w:val="heading 2"/>
    <w:basedOn w:val="Standard"/>
    <w:link w:val="berschrift2Zeichen"/>
    <w:uiPriority w:val="9"/>
    <w:unhideWhenUsed/>
    <w:qFormat/>
    <w:rsid w:val="00134B9B"/>
    <w:pPr>
      <w:tabs>
        <w:tab w:val="left" w:pos="709"/>
      </w:tabs>
      <w:spacing w:line="520" w:lineRule="exact"/>
      <w:contextualSpacing/>
      <w:outlineLvl w:val="1"/>
    </w:pPr>
    <w:rPr>
      <w:sz w:val="32"/>
      <w:szCs w:val="4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594614"/>
    <w:rPr>
      <w:rFonts w:asciiTheme="majorHAnsi" w:hAnsiTheme="majorHAnsi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594614"/>
    <w:rPr>
      <w:rFonts w:asciiTheme="majorHAnsi" w:hAnsiTheme="majorHAnsi"/>
      <w:sz w:val="20"/>
    </w:rPr>
  </w:style>
  <w:style w:type="paragraph" w:styleId="Fuzeile">
    <w:name w:val="footer"/>
    <w:basedOn w:val="Standard"/>
    <w:link w:val="FuzeileZeichen"/>
    <w:autoRedefine/>
    <w:uiPriority w:val="99"/>
    <w:unhideWhenUsed/>
    <w:rsid w:val="00954F90"/>
    <w:pPr>
      <w:ind w:left="3459" w:right="-2013"/>
    </w:pPr>
    <w:rPr>
      <w:rFonts w:ascii="TheSans Regular" w:hAnsi="TheSans Regular"/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sid w:val="00954F90"/>
    <w:rPr>
      <w:rFonts w:ascii="TheSans Regular" w:hAnsi="TheSans Regular"/>
      <w:sz w:val="16"/>
    </w:rPr>
  </w:style>
  <w:style w:type="table" w:styleId="Tabellenraster">
    <w:name w:val="Table Grid"/>
    <w:basedOn w:val="NormaleTabelle"/>
    <w:uiPriority w:val="59"/>
    <w:rsid w:val="00CF0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etreff">
    <w:name w:val="Betreff"/>
    <w:basedOn w:val="Standard"/>
    <w:autoRedefine/>
    <w:qFormat/>
    <w:rsid w:val="00134B9B"/>
    <w:rPr>
      <w:rFonts w:ascii="TheSans Bold" w:hAnsi="TheSans Bold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134B9B"/>
    <w:rPr>
      <w:rFonts w:ascii="TheSans Light" w:hAnsi="TheSans Light"/>
      <w:sz w:val="32"/>
      <w:szCs w:val="4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134B9B"/>
    <w:rPr>
      <w:rFonts w:ascii="TheSans Light" w:hAnsi="TheSans Light"/>
      <w:sz w:val="32"/>
      <w:szCs w:val="40"/>
    </w:rPr>
  </w:style>
  <w:style w:type="paragraph" w:customStyle="1" w:styleId="Datumszeile">
    <w:name w:val="Datumszeile"/>
    <w:basedOn w:val="Standard"/>
    <w:autoRedefine/>
    <w:qFormat/>
    <w:rsid w:val="00134B9B"/>
  </w:style>
  <w:style w:type="paragraph" w:customStyle="1" w:styleId="SummenfelderMwSt">
    <w:name w:val="Summenfelder+MwSt."/>
    <w:basedOn w:val="Standard"/>
    <w:next w:val="Standard"/>
    <w:autoRedefine/>
    <w:qFormat/>
    <w:rsid w:val="00134B9B"/>
    <w:pPr>
      <w:spacing w:line="360" w:lineRule="exact"/>
    </w:pPr>
  </w:style>
  <w:style w:type="paragraph" w:customStyle="1" w:styleId="AdresseFenster">
    <w:name w:val="Adresse Fenster"/>
    <w:basedOn w:val="Standard"/>
    <w:qFormat/>
    <w:rsid w:val="00134B9B"/>
    <w:rPr>
      <w:rFonts w:ascii="TheSans Regular" w:hAnsi="TheSans Regular"/>
    </w:rPr>
  </w:style>
  <w:style w:type="paragraph" w:customStyle="1" w:styleId="Gesamt">
    <w:name w:val="Gesamt"/>
    <w:basedOn w:val="Standard"/>
    <w:autoRedefine/>
    <w:qFormat/>
    <w:rsid w:val="00134B9B"/>
    <w:pPr>
      <w:tabs>
        <w:tab w:val="left" w:pos="426"/>
        <w:tab w:val="left" w:pos="6237"/>
        <w:tab w:val="right" w:pos="7938"/>
      </w:tabs>
      <w:spacing w:line="360" w:lineRule="exact"/>
    </w:pPr>
    <w:rPr>
      <w:rFonts w:ascii="TheSans SemiBold" w:hAnsi="TheSans SemiBold"/>
      <w:szCs w:val="20"/>
    </w:rPr>
  </w:style>
  <w:style w:type="paragraph" w:customStyle="1" w:styleId="AdressblockWBTrechts">
    <w:name w:val="Adressblock WBT rechts"/>
    <w:basedOn w:val="Standard"/>
    <w:autoRedefine/>
    <w:qFormat/>
    <w:rsid w:val="00134B9B"/>
    <w:pPr>
      <w:tabs>
        <w:tab w:val="left" w:pos="280"/>
      </w:tabs>
    </w:pPr>
    <w:rPr>
      <w:rFonts w:ascii="TheSans Regular" w:hAnsi="TheSans Regular"/>
      <w:sz w:val="16"/>
      <w:szCs w:val="16"/>
    </w:rPr>
  </w:style>
  <w:style w:type="paragraph" w:customStyle="1" w:styleId="FensterzeileWBTregular8pt">
    <w:name w:val="Fensterzeile WBT regular 8pt"/>
    <w:basedOn w:val="Standard"/>
    <w:autoRedefine/>
    <w:qFormat/>
    <w:rsid w:val="00134B9B"/>
    <w:rPr>
      <w:rFonts w:ascii="TheSans Regular" w:hAnsi="TheSans Regular"/>
      <w:sz w:val="16"/>
      <w:szCs w:val="16"/>
    </w:rPr>
  </w:style>
  <w:style w:type="paragraph" w:customStyle="1" w:styleId="Werbeagenturlight14p">
    <w:name w:val="Werbeagentur light 14p"/>
    <w:basedOn w:val="Standard"/>
    <w:autoRedefine/>
    <w:qFormat/>
    <w:rsid w:val="00134B9B"/>
    <w:pPr>
      <w:tabs>
        <w:tab w:val="left" w:pos="280"/>
      </w:tabs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SSD:Users:felixmacbook:Library:Application%20Support:Microsoft:Office:Benutzervorlagen:Meine%20Vorlagen:Angebot%20WEB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ortbildton">
      <a:majorFont>
        <a:latin typeface="TheSans 3-Light"/>
        <a:ea typeface=""/>
        <a:cs typeface=""/>
      </a:majorFont>
      <a:minorFont>
        <a:latin typeface="TheSans 5-Regular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F25B41-2401-F241-89AE-FF8A5E65F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Angebot WEB.dotx</Template>
  <TotalTime>0</TotalTime>
  <Pages>2</Pages>
  <Words>206</Words>
  <Characters>1301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Brief</vt:lpstr>
    </vt:vector>
  </TitlesOfParts>
  <Company>WortBildTon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</dc:title>
  <dc:creator>Felix MacBook</dc:creator>
  <cp:lastModifiedBy>Felix MacBook</cp:lastModifiedBy>
  <cp:revision>4</cp:revision>
  <cp:lastPrinted>2015-01-22T08:48:00Z</cp:lastPrinted>
  <dcterms:created xsi:type="dcterms:W3CDTF">2015-01-22T08:41:00Z</dcterms:created>
  <dcterms:modified xsi:type="dcterms:W3CDTF">2015-01-22T08:53:00Z</dcterms:modified>
</cp:coreProperties>
</file>